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0E2A3B" w14:textId="77777777" w:rsidR="00B354D4" w:rsidRDefault="00B354D4" w:rsidP="00B354D4">
      <w:pPr>
        <w:pStyle w:val="CURSO"/>
      </w:pPr>
      <w:r>
        <w:rPr>
          <w:noProof/>
          <w:lang w:eastAsia="es-ES"/>
        </w:rPr>
        <w:drawing>
          <wp:anchor distT="0" distB="0" distL="114300" distR="114300" simplePos="0" relativeHeight="251658240" behindDoc="1" locked="0" layoutInCell="1" allowOverlap="1" wp14:anchorId="60E9780F" wp14:editId="77AFB33C">
            <wp:simplePos x="0" y="0"/>
            <wp:positionH relativeFrom="page">
              <wp:align>left</wp:align>
            </wp:positionH>
            <wp:positionV relativeFrom="paragraph">
              <wp:posOffset>-1530350</wp:posOffset>
            </wp:positionV>
            <wp:extent cx="7543800" cy="10670870"/>
            <wp:effectExtent l="0" t="0" r="0" b="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ortada proyecto final.jpg"/>
                    <pic:cNvPicPr/>
                  </pic:nvPicPr>
                  <pic:blipFill>
                    <a:blip r:embed="rId7" cstate="print">
                      <a:extLst>
                        <a:ext uri="{28A0092B-C50C-407E-A947-70E740481C1C}">
                          <a14:useLocalDpi xmlns:a14="http://schemas.microsoft.com/office/drawing/2010/main" val="0"/>
                        </a:ext>
                      </a:extLst>
                    </a:blip>
                    <a:stretch>
                      <a:fillRect/>
                    </a:stretch>
                  </pic:blipFill>
                  <pic:spPr>
                    <a:xfrm>
                      <a:off x="0" y="0"/>
                      <a:ext cx="7543800" cy="10670870"/>
                    </a:xfrm>
                    <a:prstGeom prst="rect">
                      <a:avLst/>
                    </a:prstGeom>
                  </pic:spPr>
                </pic:pic>
              </a:graphicData>
            </a:graphic>
            <wp14:sizeRelH relativeFrom="page">
              <wp14:pctWidth>0</wp14:pctWidth>
            </wp14:sizeRelH>
            <wp14:sizeRelV relativeFrom="page">
              <wp14:pctHeight>0</wp14:pctHeight>
            </wp14:sizeRelV>
          </wp:anchor>
        </w:drawing>
      </w:r>
    </w:p>
    <w:p w14:paraId="6E77016E" w14:textId="77777777" w:rsidR="00116E33" w:rsidRDefault="0007312F" w:rsidP="00116E33">
      <w:pPr>
        <w:rPr>
          <w:rStyle w:val="CURSOCar"/>
        </w:rPr>
      </w:pPr>
      <w:r w:rsidRPr="00116E33">
        <w:rPr>
          <w:rStyle w:val="CURSOCar"/>
          <w:noProof/>
          <w:lang w:eastAsia="es-ES"/>
        </w:rPr>
        <mc:AlternateContent>
          <mc:Choice Requires="wps">
            <w:drawing>
              <wp:anchor distT="45720" distB="45720" distL="114300" distR="114300" simplePos="0" relativeHeight="251665408" behindDoc="0" locked="0" layoutInCell="1" allowOverlap="1" wp14:anchorId="2A7BF232" wp14:editId="70072321">
                <wp:simplePos x="0" y="0"/>
                <wp:positionH relativeFrom="column">
                  <wp:posOffset>785495</wp:posOffset>
                </wp:positionH>
                <wp:positionV relativeFrom="paragraph">
                  <wp:posOffset>2288540</wp:posOffset>
                </wp:positionV>
                <wp:extent cx="4486275" cy="1409700"/>
                <wp:effectExtent l="0" t="0" r="0" b="0"/>
                <wp:wrapSquare wrapText="bothSides"/>
                <wp:docPr id="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86275" cy="1409700"/>
                        </a:xfrm>
                        <a:prstGeom prst="rect">
                          <a:avLst/>
                        </a:prstGeom>
                        <a:noFill/>
                        <a:ln w="9525">
                          <a:noFill/>
                          <a:miter lim="800000"/>
                          <a:headEnd/>
                          <a:tailEnd/>
                        </a:ln>
                      </wps:spPr>
                      <wps:txbx>
                        <w:txbxContent>
                          <w:p w14:paraId="60C4A831" w14:textId="77777777" w:rsidR="00116E33" w:rsidRPr="0007312F" w:rsidRDefault="004808A3" w:rsidP="00116E33">
                            <w:pPr>
                              <w:pStyle w:val="CURSO"/>
                              <w:rPr>
                                <w:sz w:val="240"/>
                              </w:rPr>
                            </w:pPr>
                            <w:r>
                              <w:rPr>
                                <w:sz w:val="144"/>
                              </w:rPr>
                              <w:t>PYTHON</w:t>
                            </w:r>
                          </w:p>
                          <w:p w14:paraId="73754EC4" w14:textId="77777777" w:rsidR="00116E33" w:rsidRPr="0007312F" w:rsidRDefault="00116E33">
                            <w:pPr>
                              <w:rPr>
                                <w:sz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A7BF232" id="_x0000_t202" coordsize="21600,21600" o:spt="202" path="m,l,21600r21600,l21600,xe">
                <v:stroke joinstyle="miter"/>
                <v:path gradientshapeok="t" o:connecttype="rect"/>
              </v:shapetype>
              <v:shape id="Cuadro de texto 2" o:spid="_x0000_s1026" type="#_x0000_t202" style="position:absolute;margin-left:61.85pt;margin-top:180.2pt;width:353.25pt;height:111pt;z-index:251665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" filled="f" stroked="f">
                <v:textbox>
                  <w:txbxContent>
                    <w:p w14:paraId="60C4A831" w14:textId="77777777" w:rsidR="00116E33" w:rsidRPr="0007312F" w:rsidRDefault="004808A3" w:rsidP="00116E33">
                      <w:pPr>
                        <w:pStyle w:val="CURSO"/>
                        <w:rPr>
                          <w:sz w:val="240"/>
                        </w:rPr>
                      </w:pPr>
                      <w:r>
                        <w:rPr>
                          <w:sz w:val="144"/>
                        </w:rPr>
                        <w:t>PYTHON</w:t>
                      </w:r>
                    </w:p>
                    <w:p w14:paraId="73754EC4" w14:textId="77777777" w:rsidR="00116E33" w:rsidRPr="0007312F" w:rsidRDefault="00116E33">
                      <w:pPr>
                        <w:rPr>
                          <w:sz w:val="24"/>
                        </w:rPr>
                      </w:pPr>
                    </w:p>
                  </w:txbxContent>
                </v:textbox>
                <w10:wrap type="square"/>
              </v:shape>
            </w:pict>
          </mc:Fallback>
        </mc:AlternateContent>
      </w:r>
      <w:r w:rsidR="0038384E" w:rsidRPr="0038384E">
        <w:rPr>
          <w:rStyle w:val="TokioCar"/>
          <w:noProof/>
          <w:color w:val="000F9F"/>
          <w:lang w:eastAsia="es-ES"/>
        </w:rPr>
        <mc:AlternateContent>
          <mc:Choice Requires="wps">
            <w:drawing>
              <wp:anchor distT="45720" distB="45720" distL="114300" distR="114300" simplePos="0" relativeHeight="251667456" behindDoc="0" locked="0" layoutInCell="1" allowOverlap="1" wp14:anchorId="5CDBA751" wp14:editId="71AEB1DA">
                <wp:simplePos x="0" y="0"/>
                <wp:positionH relativeFrom="column">
                  <wp:posOffset>1737995</wp:posOffset>
                </wp:positionH>
                <wp:positionV relativeFrom="paragraph">
                  <wp:posOffset>4345940</wp:posOffset>
                </wp:positionV>
                <wp:extent cx="3324225" cy="1404620"/>
                <wp:effectExtent l="0" t="0" r="0" b="0"/>
                <wp:wrapSquare wrapText="bothSides"/>
                <wp:docPr id="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4225" cy="1404620"/>
                        </a:xfrm>
                        <a:prstGeom prst="rect">
                          <a:avLst/>
                        </a:prstGeom>
                        <a:noFill/>
                        <a:ln w="9525">
                          <a:noFill/>
                          <a:miter lim="800000"/>
                          <a:headEnd/>
                          <a:tailEnd/>
                        </a:ln>
                      </wps:spPr>
                      <wps:txbx>
                        <w:txbxContent>
                          <w:p w14:paraId="375987CF" w14:textId="2240B31C" w:rsidR="0038384E" w:rsidRPr="0038384E" w:rsidRDefault="00E1708D" w:rsidP="0038384E">
                            <w:pPr>
                              <w:pStyle w:val="CURSO"/>
                              <w:rPr>
                                <w:sz w:val="28"/>
                              </w:rPr>
                            </w:pPr>
                            <w:r>
                              <w:rPr>
                                <w:sz w:val="28"/>
                              </w:rPr>
                              <w:t>Luis Angel Torres Carranza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CDBA751" id="_x0000_s1027" type="#_x0000_t202" style="position:absolute;margin-left:136.85pt;margin-top:342.2pt;width:261.75pt;height:110.6pt;z-index:25166745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" filled="f" stroked="f">
                <v:textbox style="mso-fit-shape-to-text:t">
                  <w:txbxContent>
                    <w:p w14:paraId="375987CF" w14:textId="2240B31C" w:rsidR="0038384E" w:rsidRPr="0038384E" w:rsidRDefault="00E1708D" w:rsidP="0038384E">
                      <w:pPr>
                        <w:pStyle w:val="CURSO"/>
                        <w:rPr>
                          <w:sz w:val="28"/>
                        </w:rPr>
                      </w:pPr>
                      <w:r>
                        <w:rPr>
                          <w:sz w:val="28"/>
                        </w:rPr>
                        <w:t>Luis Angel Torres Carranza</w:t>
                      </w:r>
                    </w:p>
                  </w:txbxContent>
                </v:textbox>
                <w10:wrap type="square"/>
              </v:shape>
            </w:pict>
          </mc:Fallback>
        </mc:AlternateContent>
      </w:r>
      <w:r w:rsidR="00EB4E44" w:rsidRPr="00116E33">
        <w:rPr>
          <w:rStyle w:val="CURSOCar"/>
          <w:noProof/>
          <w:lang w:eastAsia="es-ES"/>
        </w:rPr>
        <mc:AlternateContent>
          <mc:Choice Requires="wps">
            <w:drawing>
              <wp:anchor distT="0" distB="0" distL="114300" distR="114300" simplePos="0" relativeHeight="251659264" behindDoc="0" locked="0" layoutInCell="1" allowOverlap="1" wp14:anchorId="55E9F9D2" wp14:editId="0C21D06C">
                <wp:simplePos x="0" y="0"/>
                <wp:positionH relativeFrom="column">
                  <wp:posOffset>1995170</wp:posOffset>
                </wp:positionH>
                <wp:positionV relativeFrom="paragraph">
                  <wp:posOffset>3736340</wp:posOffset>
                </wp:positionV>
                <wp:extent cx="2781300" cy="514350"/>
                <wp:effectExtent l="0" t="0" r="0" b="0"/>
                <wp:wrapNone/>
                <wp:docPr id="2" name="Rectángulo 2"/>
                <wp:cNvGraphicFramePr/>
                <a:graphic xmlns:a="http://schemas.openxmlformats.org/drawingml/2006/main">
                  <a:graphicData uri="http://schemas.microsoft.com/office/word/2010/wordprocessingShape">
                    <wps:wsp>
                      <wps:cNvSpPr/>
                      <wps:spPr>
                        <a:xfrm>
                          <a:off x="0" y="0"/>
                          <a:ext cx="2781300" cy="514350"/>
                        </a:xfrm>
                        <a:prstGeom prst="rect">
                          <a:avLst/>
                        </a:prstGeom>
                        <a:solidFill>
                          <a:srgbClr val="FF647E"/>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1554EE0" id="Rectángulo 2" o:spid="_x0000_s1026" style="position:absolute;margin-left:157.1pt;margin-top:294.2pt;width:219pt;height:40.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" fillcolor="#ff647e" stroked="f" strokeweight="1pt"/>
            </w:pict>
          </mc:Fallback>
        </mc:AlternateContent>
      </w:r>
      <w:r w:rsidR="00EB4E44" w:rsidRPr="00116E33">
        <w:rPr>
          <w:rStyle w:val="CURSOCar"/>
          <w:noProof/>
          <w:lang w:eastAsia="es-ES"/>
        </w:rPr>
        <mc:AlternateContent>
          <mc:Choice Requires="wps">
            <w:drawing>
              <wp:anchor distT="45720" distB="45720" distL="114300" distR="114300" simplePos="0" relativeHeight="251661312" behindDoc="0" locked="0" layoutInCell="1" allowOverlap="1" wp14:anchorId="08457EA1" wp14:editId="6D178D39">
                <wp:simplePos x="0" y="0"/>
                <wp:positionH relativeFrom="column">
                  <wp:posOffset>2118360</wp:posOffset>
                </wp:positionH>
                <wp:positionV relativeFrom="paragraph">
                  <wp:posOffset>3793490</wp:posOffset>
                </wp:positionV>
                <wp:extent cx="2524125" cy="1404620"/>
                <wp:effectExtent l="0" t="0" r="0" b="381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24125" cy="1404620"/>
                        </a:xfrm>
                        <a:prstGeom prst="rect">
                          <a:avLst/>
                        </a:prstGeom>
                        <a:noFill/>
                        <a:ln w="9525">
                          <a:noFill/>
                          <a:miter lim="800000"/>
                          <a:headEnd/>
                          <a:tailEnd/>
                        </a:ln>
                      </wps:spPr>
                      <wps:txbx>
                        <w:txbxContent>
                          <w:p w14:paraId="40E97784" w14:textId="77777777" w:rsidR="00116E33" w:rsidRPr="00116E33" w:rsidRDefault="00116E33" w:rsidP="00116E33">
                            <w:pPr>
                              <w:pStyle w:val="CURSO"/>
                              <w:rPr>
                                <w:color w:val="FFFFFF" w:themeColor="background1"/>
                              </w:rPr>
                            </w:pPr>
                            <w:r w:rsidRPr="00116E33">
                              <w:rPr>
                                <w:color w:val="FFFFFF" w:themeColor="background1"/>
                              </w:rPr>
                              <w:t>PROYECTO FINAL</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8457EA1" id="_x0000_s1028" type="#_x0000_t202" style="position:absolute;margin-left:166.8pt;margin-top:298.7pt;width:198.75pt;height:110.6pt;z-index:25166131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" filled="f" stroked="f">
                <v:textbox style="mso-fit-shape-to-text:t">
                  <w:txbxContent>
                    <w:p w14:paraId="40E97784" w14:textId="77777777" w:rsidR="00116E33" w:rsidRPr="00116E33" w:rsidRDefault="00116E33" w:rsidP="00116E33">
                      <w:pPr>
                        <w:pStyle w:val="CURSO"/>
                        <w:rPr>
                          <w:color w:val="FFFFFF" w:themeColor="background1"/>
                        </w:rPr>
                      </w:pPr>
                      <w:r w:rsidRPr="00116E33">
                        <w:rPr>
                          <w:color w:val="FFFFFF" w:themeColor="background1"/>
                        </w:rPr>
                        <w:t>PROYECTO FINAL</w:t>
                      </w:r>
                    </w:p>
                  </w:txbxContent>
                </v:textbox>
                <w10:wrap type="square"/>
              </v:shape>
            </w:pict>
          </mc:Fallback>
        </mc:AlternateContent>
      </w:r>
      <w:r w:rsidR="00116E33" w:rsidRPr="00116E33">
        <w:rPr>
          <w:rStyle w:val="CURSOCar"/>
        </w:rPr>
        <w:br w:type="page"/>
      </w:r>
    </w:p>
    <w:p w14:paraId="667EDDA8" w14:textId="77777777" w:rsidR="009802B8" w:rsidRDefault="009802B8" w:rsidP="009802B8">
      <w:pPr>
        <w:jc w:val="right"/>
        <w:rPr>
          <w:color w:val="000F9F"/>
        </w:rPr>
      </w:pPr>
    </w:p>
    <w:p w14:paraId="2C0A6A3F" w14:textId="77777777" w:rsidR="009802B8" w:rsidRDefault="009802B8" w:rsidP="009802B8">
      <w:pPr>
        <w:jc w:val="right"/>
        <w:rPr>
          <w:color w:val="000F9F"/>
        </w:rPr>
      </w:pPr>
    </w:p>
    <w:p w14:paraId="269AC22A" w14:textId="77777777" w:rsidR="009802B8" w:rsidRDefault="009802B8" w:rsidP="009802B8">
      <w:pPr>
        <w:jc w:val="right"/>
        <w:rPr>
          <w:color w:val="000F9F"/>
        </w:rPr>
      </w:pPr>
    </w:p>
    <w:p w14:paraId="12824A55" w14:textId="4A04DF6F" w:rsidR="009802B8" w:rsidRPr="009802B8" w:rsidRDefault="009802B8" w:rsidP="009802B8">
      <w:pPr>
        <w:jc w:val="right"/>
        <w:rPr>
          <w:color w:val="000F9F"/>
        </w:rPr>
      </w:pPr>
    </w:p>
    <w:p w14:paraId="2B6A5EA5" w14:textId="37FC7F77" w:rsidR="009802B8" w:rsidRDefault="00BF2E93" w:rsidP="009802B8">
      <w:pPr>
        <w:jc w:val="right"/>
        <w:rPr>
          <w:color w:val="000F9F"/>
        </w:rPr>
      </w:pPr>
      <w:r>
        <w:rPr>
          <w:noProof/>
          <w:color w:val="000F9F"/>
        </w:rPr>
        <w:drawing>
          <wp:anchor distT="0" distB="0" distL="114300" distR="114300" simplePos="0" relativeHeight="251692032" behindDoc="0" locked="0" layoutInCell="1" allowOverlap="1" wp14:anchorId="6E2BB292" wp14:editId="192BE22F">
            <wp:simplePos x="0" y="0"/>
            <wp:positionH relativeFrom="margin">
              <wp:align>right</wp:align>
            </wp:positionH>
            <wp:positionV relativeFrom="paragraph">
              <wp:posOffset>2540</wp:posOffset>
            </wp:positionV>
            <wp:extent cx="3543300" cy="3802380"/>
            <wp:effectExtent l="0" t="0" r="0" b="7620"/>
            <wp:wrapSquare wrapText="bothSides"/>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2940" t="17901" r="400" b="4500"/>
                    <a:stretch/>
                  </pic:blipFill>
                  <pic:spPr bwMode="auto">
                    <a:xfrm>
                      <a:off x="0" y="0"/>
                      <a:ext cx="3543300" cy="38023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ABDA986" w14:textId="36B4EF2C" w:rsidR="009802B8" w:rsidRDefault="009802B8" w:rsidP="009802B8">
      <w:pPr>
        <w:jc w:val="right"/>
        <w:rPr>
          <w:color w:val="000F9F"/>
        </w:rPr>
      </w:pPr>
    </w:p>
    <w:p w14:paraId="491D3B64" w14:textId="77777777" w:rsidR="009802B8" w:rsidRDefault="009802B8" w:rsidP="009802B8">
      <w:pPr>
        <w:jc w:val="right"/>
        <w:rPr>
          <w:color w:val="000F9F"/>
        </w:rPr>
      </w:pPr>
    </w:p>
    <w:p w14:paraId="017C50A3" w14:textId="77777777" w:rsidR="009802B8" w:rsidRDefault="009802B8" w:rsidP="009802B8">
      <w:pPr>
        <w:jc w:val="right"/>
        <w:rPr>
          <w:color w:val="000F9F"/>
        </w:rPr>
      </w:pPr>
    </w:p>
    <w:p w14:paraId="192E2082" w14:textId="77777777" w:rsidR="009802B8" w:rsidRDefault="009802B8" w:rsidP="009802B8">
      <w:pPr>
        <w:jc w:val="right"/>
        <w:rPr>
          <w:color w:val="000F9F"/>
        </w:rPr>
      </w:pPr>
    </w:p>
    <w:p w14:paraId="19A1E3E9" w14:textId="77777777" w:rsidR="009802B8" w:rsidRDefault="009802B8" w:rsidP="009802B8">
      <w:pPr>
        <w:jc w:val="right"/>
        <w:rPr>
          <w:color w:val="000F9F"/>
        </w:rPr>
      </w:pPr>
    </w:p>
    <w:p w14:paraId="72B127F6" w14:textId="77777777" w:rsidR="009802B8" w:rsidRDefault="009802B8" w:rsidP="009802B8">
      <w:pPr>
        <w:jc w:val="right"/>
        <w:rPr>
          <w:color w:val="000F9F"/>
        </w:rPr>
      </w:pPr>
    </w:p>
    <w:p w14:paraId="11570769" w14:textId="77777777" w:rsidR="009802B8" w:rsidRDefault="009802B8" w:rsidP="009802B8">
      <w:pPr>
        <w:jc w:val="right"/>
        <w:rPr>
          <w:color w:val="000F9F"/>
        </w:rPr>
      </w:pPr>
    </w:p>
    <w:p w14:paraId="52C40CC1" w14:textId="77777777" w:rsidR="009802B8" w:rsidRDefault="009802B8" w:rsidP="009802B8">
      <w:pPr>
        <w:jc w:val="right"/>
        <w:rPr>
          <w:color w:val="000F9F"/>
        </w:rPr>
      </w:pPr>
    </w:p>
    <w:p w14:paraId="462A1823" w14:textId="77777777" w:rsidR="009802B8" w:rsidRDefault="009802B8" w:rsidP="009802B8">
      <w:pPr>
        <w:jc w:val="right"/>
        <w:rPr>
          <w:color w:val="000F9F"/>
        </w:rPr>
      </w:pPr>
    </w:p>
    <w:p w14:paraId="57ECD041" w14:textId="77777777" w:rsidR="009802B8" w:rsidRDefault="009802B8" w:rsidP="009802B8">
      <w:pPr>
        <w:jc w:val="right"/>
        <w:rPr>
          <w:color w:val="000F9F"/>
        </w:rPr>
      </w:pPr>
    </w:p>
    <w:p w14:paraId="32FE29C7" w14:textId="77777777" w:rsidR="009802B8" w:rsidRDefault="009802B8" w:rsidP="009802B8">
      <w:pPr>
        <w:jc w:val="right"/>
        <w:rPr>
          <w:color w:val="000F9F"/>
        </w:rPr>
      </w:pPr>
    </w:p>
    <w:p w14:paraId="5B957ACD" w14:textId="77777777" w:rsidR="009802B8" w:rsidRDefault="009802B8" w:rsidP="009802B8">
      <w:pPr>
        <w:jc w:val="right"/>
        <w:rPr>
          <w:color w:val="000F9F"/>
        </w:rPr>
      </w:pPr>
    </w:p>
    <w:p w14:paraId="1094FD91" w14:textId="77777777" w:rsidR="009802B8" w:rsidRPr="009802B8" w:rsidRDefault="009802B8" w:rsidP="009802B8">
      <w:pPr>
        <w:jc w:val="right"/>
        <w:rPr>
          <w:color w:val="000F9F"/>
        </w:rPr>
      </w:pPr>
    </w:p>
    <w:p w14:paraId="3ED05727" w14:textId="77777777" w:rsidR="009802B8" w:rsidRPr="009802B8" w:rsidRDefault="009802B8" w:rsidP="009802B8">
      <w:pPr>
        <w:jc w:val="right"/>
        <w:rPr>
          <w:color w:val="000F9F"/>
        </w:rPr>
      </w:pPr>
    </w:p>
    <w:p w14:paraId="59AC44D7" w14:textId="029FCD8E" w:rsidR="009802B8" w:rsidRPr="009802B8" w:rsidRDefault="00E1708D" w:rsidP="009802B8">
      <w:pPr>
        <w:pStyle w:val="CURSO"/>
        <w:jc w:val="right"/>
      </w:pPr>
      <w:r>
        <w:t>Luis Angel Torres Carranza</w:t>
      </w:r>
    </w:p>
    <w:p w14:paraId="40D9C57F" w14:textId="77777777" w:rsidR="005561EF" w:rsidRPr="009802B8" w:rsidRDefault="009802B8" w:rsidP="009802B8">
      <w:pPr>
        <w:jc w:val="right"/>
        <w:rPr>
          <w:color w:val="000F9F"/>
          <w:sz w:val="24"/>
        </w:rPr>
      </w:pPr>
      <w:r w:rsidRPr="009802B8">
        <w:rPr>
          <w:color w:val="000F9F"/>
          <w:sz w:val="24"/>
        </w:rPr>
        <w:t>RESPONSABLE DE</w:t>
      </w:r>
      <w:r w:rsidR="004808A3">
        <w:rPr>
          <w:color w:val="000F9F"/>
          <w:sz w:val="24"/>
        </w:rPr>
        <w:t>L DESARROLLO DE LA APLICACIÓN</w:t>
      </w:r>
      <w:r w:rsidRPr="009802B8">
        <w:rPr>
          <w:color w:val="000F9F"/>
          <w:sz w:val="24"/>
        </w:rPr>
        <w:t xml:space="preserve"> </w:t>
      </w:r>
    </w:p>
    <w:p w14:paraId="7D7A675C" w14:textId="4A29C668" w:rsidR="009802B8" w:rsidRDefault="009802B8" w:rsidP="009802B8">
      <w:pPr>
        <w:jc w:val="right"/>
      </w:pPr>
      <w:r w:rsidRPr="009802B8">
        <w:rPr>
          <w:b/>
          <w:color w:val="000F9F"/>
        </w:rPr>
        <w:t>Fecha:</w:t>
      </w:r>
      <w:r>
        <w:t xml:space="preserve"> </w:t>
      </w:r>
      <w:r w:rsidR="00BF2E93">
        <w:rPr>
          <w:color w:val="A6A6A6" w:themeColor="background1" w:themeShade="A6"/>
        </w:rPr>
        <w:t>11</w:t>
      </w:r>
      <w:r>
        <w:rPr>
          <w:color w:val="A6A6A6" w:themeColor="background1" w:themeShade="A6"/>
        </w:rPr>
        <w:t>,</w:t>
      </w:r>
      <w:r w:rsidRPr="009802B8">
        <w:rPr>
          <w:color w:val="A6A6A6" w:themeColor="background1" w:themeShade="A6"/>
        </w:rPr>
        <w:t xml:space="preserve"> </w:t>
      </w:r>
      <w:r w:rsidR="00C45847">
        <w:rPr>
          <w:color w:val="A6A6A6" w:themeColor="background1" w:themeShade="A6"/>
        </w:rPr>
        <w:t>ABRIL</w:t>
      </w:r>
      <w:r w:rsidRPr="009802B8">
        <w:rPr>
          <w:color w:val="A6A6A6" w:themeColor="background1" w:themeShade="A6"/>
        </w:rPr>
        <w:t xml:space="preserve">, </w:t>
      </w:r>
      <w:r w:rsidR="00C45847">
        <w:rPr>
          <w:color w:val="A6A6A6" w:themeColor="background1" w:themeShade="A6"/>
        </w:rPr>
        <w:t>2023</w:t>
      </w:r>
      <w:r>
        <w:br w:type="page"/>
      </w:r>
    </w:p>
    <w:p w14:paraId="59D8719B" w14:textId="77777777" w:rsidR="00E1708D" w:rsidRPr="008974DB" w:rsidRDefault="00E1708D" w:rsidP="00E1708D">
      <w:pPr>
        <w:jc w:val="center"/>
        <w:rPr>
          <w:rFonts w:ascii="Titillium Web" w:hAnsi="Titillium Web"/>
          <w:b/>
          <w:color w:val="000F9F"/>
          <w:sz w:val="32"/>
          <w:szCs w:val="32"/>
        </w:rPr>
      </w:pPr>
      <w:r w:rsidRPr="008974DB">
        <w:rPr>
          <w:rFonts w:ascii="Titillium Web" w:hAnsi="Titillium Web"/>
          <w:b/>
          <w:color w:val="000F9F"/>
          <w:sz w:val="32"/>
          <w:szCs w:val="32"/>
        </w:rPr>
        <w:lastRenderedPageBreak/>
        <w:t>Catálogo de Películas</w:t>
      </w:r>
    </w:p>
    <w:p w14:paraId="5F8B31A1" w14:textId="77777777" w:rsidR="00E1708D" w:rsidRPr="007E46CA" w:rsidRDefault="00E1708D" w:rsidP="00E1708D">
      <w:pPr>
        <w:jc w:val="center"/>
        <w:rPr>
          <w:b/>
          <w:bCs/>
          <w:sz w:val="28"/>
          <w:szCs w:val="28"/>
        </w:rPr>
      </w:pPr>
    </w:p>
    <w:p w14:paraId="79FBE406" w14:textId="77777777" w:rsidR="00E1708D" w:rsidRPr="00A4540D" w:rsidRDefault="00E1708D" w:rsidP="00E1708D">
      <w:pPr>
        <w:pStyle w:val="Sinespaciado"/>
        <w:rPr>
          <w:b/>
          <w:bCs/>
        </w:rPr>
      </w:pPr>
      <w:r w:rsidRPr="00E1708D">
        <w:rPr>
          <w:rFonts w:ascii="Titillium Web" w:eastAsiaTheme="minorHAnsi" w:hAnsi="Titillium Web"/>
          <w:b/>
          <w:color w:val="000F9F"/>
          <w:u w:val="single"/>
          <w:lang w:eastAsia="en-US"/>
        </w:rPr>
        <w:t>Objetivos del proyecto:</w:t>
      </w:r>
      <w:r w:rsidRPr="00A4540D">
        <w:rPr>
          <w:b/>
          <w:bCs/>
          <w:sz w:val="24"/>
          <w:szCs w:val="24"/>
        </w:rPr>
        <w:br/>
      </w:r>
    </w:p>
    <w:p w14:paraId="4F67A1A8" w14:textId="77777777" w:rsidR="00E1708D" w:rsidRDefault="00E1708D" w:rsidP="00E1708D">
      <w:pPr>
        <w:jc w:val="both"/>
      </w:pPr>
      <w:r>
        <w:t>El objetivo de este proyecto es crear una aplicación de escritorio que permita a los usuarios tener un inventario de películas, donde puedan agregar, editar y eliminar información de cada película, como su nombre, duración y género. Además, la aplicación permitirá a los usuarios tener un orden y control sobre sus películas.</w:t>
      </w:r>
    </w:p>
    <w:p w14:paraId="55B17E06" w14:textId="77777777" w:rsidR="00E1708D" w:rsidRDefault="00E1708D" w:rsidP="00E1708D">
      <w:pPr>
        <w:jc w:val="both"/>
      </w:pPr>
      <w:r>
        <w:t>También se espera que la aplicación sea fácil de usar y tenga una interfaz atractiva para los usuarios. Además, se pretende que la aplicación sea escalable, lo que permitirá agregar nuevas características y funcionalidades en el futuro.</w:t>
      </w:r>
    </w:p>
    <w:p w14:paraId="153C9DC6" w14:textId="77777777" w:rsidR="00E1708D" w:rsidRDefault="00E1708D" w:rsidP="00E1708D">
      <w:pPr>
        <w:jc w:val="both"/>
      </w:pPr>
      <w:r>
        <w:t>En resumen, el objetivo principal de este proyecto es crear una aplicación de inventario de películas que sea práctica, fácil de usar y escalable para satisfacer las necesidades de los usuarios.</w:t>
      </w:r>
    </w:p>
    <w:p w14:paraId="517D767E" w14:textId="77777777" w:rsidR="00E1708D" w:rsidRDefault="00E1708D" w:rsidP="00E1708D">
      <w:pPr>
        <w:pStyle w:val="Sinespaciado"/>
      </w:pPr>
    </w:p>
    <w:p w14:paraId="55379724" w14:textId="77777777" w:rsidR="00E1708D" w:rsidRPr="00A4540D" w:rsidRDefault="00E1708D" w:rsidP="00E1708D">
      <w:pPr>
        <w:pStyle w:val="Sinespaciado"/>
        <w:rPr>
          <w:b/>
          <w:bCs/>
        </w:rPr>
      </w:pPr>
      <w:proofErr w:type="spellStart"/>
      <w:r w:rsidRPr="00E1708D">
        <w:rPr>
          <w:rFonts w:ascii="Titillium Web" w:eastAsiaTheme="minorHAnsi" w:hAnsi="Titillium Web"/>
          <w:b/>
          <w:color w:val="000F9F"/>
          <w:u w:val="single"/>
          <w:lang w:eastAsia="en-US"/>
        </w:rPr>
        <w:t>Stack</w:t>
      </w:r>
      <w:proofErr w:type="spellEnd"/>
      <w:r w:rsidRPr="00E1708D">
        <w:rPr>
          <w:rFonts w:ascii="Titillium Web" w:eastAsiaTheme="minorHAnsi" w:hAnsi="Titillium Web"/>
          <w:b/>
          <w:color w:val="000F9F"/>
          <w:u w:val="single"/>
          <w:lang w:eastAsia="en-US"/>
        </w:rPr>
        <w:t xml:space="preserve"> tecnológico y alternativas evaluadas:</w:t>
      </w:r>
      <w:r w:rsidRPr="00A4540D">
        <w:rPr>
          <w:b/>
          <w:bCs/>
          <w:sz w:val="24"/>
          <w:szCs w:val="24"/>
        </w:rPr>
        <w:br/>
      </w:r>
    </w:p>
    <w:p w14:paraId="50AE11F9" w14:textId="77777777" w:rsidR="00E1708D" w:rsidRDefault="00E1708D" w:rsidP="00E1708D">
      <w:pPr>
        <w:jc w:val="both"/>
      </w:pPr>
      <w:r>
        <w:t xml:space="preserve">En este proyecto se utilizó el lenguaje de programación Python y su biblioteca </w:t>
      </w:r>
      <w:proofErr w:type="spellStart"/>
      <w:r>
        <w:t>Tkinter</w:t>
      </w:r>
      <w:proofErr w:type="spellEnd"/>
      <w:r>
        <w:t xml:space="preserve"> para la interfaz gráfica de usuario. La base de datos utilizada para almacenar la información de las películas fue SQLite debido a su simplicidad y fácil integración con Python.</w:t>
      </w:r>
    </w:p>
    <w:p w14:paraId="40F46BC0" w14:textId="77777777" w:rsidR="00E1708D" w:rsidRDefault="00E1708D" w:rsidP="00E1708D">
      <w:pPr>
        <w:jc w:val="both"/>
      </w:pPr>
      <w:r>
        <w:t>Además, se evaluaron otras alternativas para la base de datos, como MySQL y PostgreSQL, pero se decidió utilizar SQLite debido a que era más adecuada para el alcance del proyecto y porque proporciona una solución de base de datos sin necesidad de instalar un servidor de base de datos.</w:t>
      </w:r>
    </w:p>
    <w:p w14:paraId="7BD68CF9" w14:textId="77777777" w:rsidR="00E1708D" w:rsidRDefault="00E1708D" w:rsidP="00E1708D">
      <w:pPr>
        <w:jc w:val="both"/>
      </w:pPr>
      <w:r>
        <w:t xml:space="preserve">También se consideraron otras bibliotecas de Python para la interfaz de usuario, como </w:t>
      </w:r>
      <w:proofErr w:type="spellStart"/>
      <w:r>
        <w:t>PyQt</w:t>
      </w:r>
      <w:proofErr w:type="spellEnd"/>
      <w:r>
        <w:t xml:space="preserve"> y </w:t>
      </w:r>
      <w:proofErr w:type="spellStart"/>
      <w:r>
        <w:t>wxPython</w:t>
      </w:r>
      <w:proofErr w:type="spellEnd"/>
      <w:r>
        <w:t xml:space="preserve">, pero se eligió </w:t>
      </w:r>
      <w:proofErr w:type="spellStart"/>
      <w:r>
        <w:t>Tkinter</w:t>
      </w:r>
      <w:proofErr w:type="spellEnd"/>
      <w:r>
        <w:t xml:space="preserve"> debido a su facilidad de uso y a que viene incluida en la instalación predeterminada de Python.</w:t>
      </w:r>
    </w:p>
    <w:p w14:paraId="70EB1FB2" w14:textId="77777777" w:rsidR="00E1708D" w:rsidRDefault="00E1708D" w:rsidP="00E1708D">
      <w:pPr>
        <w:jc w:val="both"/>
      </w:pPr>
      <w:r>
        <w:t>En resumen, se seleccionó una combinación de herramientas y tecnologías que eran adecuadas para el alcance del proyecto y que proporcionaban una solución eficiente y escalable para el manejo de la información de las películas.</w:t>
      </w:r>
    </w:p>
    <w:p w14:paraId="072BD798" w14:textId="77777777" w:rsidR="00E1708D" w:rsidRDefault="00E1708D" w:rsidP="00E1708D">
      <w:pPr>
        <w:pStyle w:val="Sinespaciado"/>
      </w:pPr>
    </w:p>
    <w:p w14:paraId="37FA934C" w14:textId="77777777" w:rsidR="00E1708D" w:rsidRPr="00A4540D" w:rsidRDefault="00E1708D" w:rsidP="00E1708D">
      <w:pPr>
        <w:pStyle w:val="Tokio"/>
        <w:rPr>
          <w:b/>
          <w:bCs/>
        </w:rPr>
      </w:pPr>
      <w:r w:rsidRPr="00E1708D">
        <w:rPr>
          <w:b/>
          <w:color w:val="000F9F"/>
          <w:u w:val="single"/>
        </w:rPr>
        <w:t>Explicación y esquema de la base de datos:</w:t>
      </w:r>
      <w:r w:rsidRPr="00A4540D">
        <w:rPr>
          <w:b/>
          <w:bCs/>
          <w:sz w:val="24"/>
          <w:szCs w:val="24"/>
        </w:rPr>
        <w:br/>
      </w:r>
    </w:p>
    <w:p w14:paraId="22F1A37A" w14:textId="77777777" w:rsidR="00E1708D" w:rsidRDefault="00E1708D" w:rsidP="00E1708D">
      <w:pPr>
        <w:jc w:val="both"/>
      </w:pPr>
      <w:r>
        <w:t>En este proyecto se utilizó SQLite como sistema de gestión de bases de datos para almacenar la información de las películas. Para crear la tabla necesaria para guardar los datos, se utilizó el lenguaje de definición de datos SQL.</w:t>
      </w:r>
    </w:p>
    <w:p w14:paraId="2B194322" w14:textId="292CD69F" w:rsidR="00E1708D" w:rsidRDefault="00E1708D" w:rsidP="00E1708D">
      <w:pPr>
        <w:jc w:val="both"/>
      </w:pPr>
      <w:r>
        <w:lastRenderedPageBreak/>
        <w:t>Se creó una tabla llamada "</w:t>
      </w:r>
      <w:proofErr w:type="spellStart"/>
      <w:r>
        <w:t>peliculas</w:t>
      </w:r>
      <w:proofErr w:type="spellEnd"/>
      <w:r>
        <w:t>" que consta de cuatro columnas: "</w:t>
      </w:r>
      <w:proofErr w:type="spellStart"/>
      <w:r>
        <w:t>id_pelicula</w:t>
      </w:r>
      <w:proofErr w:type="spellEnd"/>
      <w:r>
        <w:t>", "nombre", "</w:t>
      </w:r>
      <w:proofErr w:type="spellStart"/>
      <w:r>
        <w:t>duracion</w:t>
      </w:r>
      <w:proofErr w:type="spellEnd"/>
      <w:r>
        <w:t>" y "genero". La columna "</w:t>
      </w:r>
      <w:proofErr w:type="spellStart"/>
      <w:r>
        <w:t>id_pelicula</w:t>
      </w:r>
      <w:proofErr w:type="spellEnd"/>
      <w:r>
        <w:t>" se definió como clave primaria y se configuró para que su valor se incremente automáticamente cada vez que se inserta una nueva película en la tabla.</w:t>
      </w:r>
    </w:p>
    <w:p w14:paraId="111AF893" w14:textId="77777777" w:rsidR="00E1708D" w:rsidRDefault="00E1708D" w:rsidP="00E1708D">
      <w:pPr>
        <w:jc w:val="both"/>
      </w:pPr>
      <w:r>
        <w:t>Para crear la tabla, se utilizó el método "</w:t>
      </w:r>
      <w:proofErr w:type="spellStart"/>
      <w:r>
        <w:t>execute</w:t>
      </w:r>
      <w:proofErr w:type="spellEnd"/>
      <w:r>
        <w:t>()" proporcionado por la biblioteca "sqlite3" de Python. Dentro de este método, se especificó la sentencia SQL necesaria para crear la tabla, que incluía los nombres y tipos de datos de las columnas, así como la clave primaria y su configuración.</w:t>
      </w:r>
    </w:p>
    <w:p w14:paraId="52BED068" w14:textId="77777777" w:rsidR="00E1708D" w:rsidRPr="00E1708D" w:rsidRDefault="00E1708D" w:rsidP="00E1708D">
      <w:pPr>
        <w:pStyle w:val="Tokio"/>
        <w:jc w:val="both"/>
        <w:rPr>
          <w:b/>
          <w:color w:val="000F9F"/>
          <w:u w:val="single"/>
        </w:rPr>
      </w:pPr>
      <w:r w:rsidRPr="00E1708D">
        <w:rPr>
          <w:b/>
          <w:color w:val="000F9F"/>
          <w:u w:val="single"/>
        </w:rPr>
        <w:t>Explicación de los requisitos de la aplicación</w:t>
      </w:r>
    </w:p>
    <w:p w14:paraId="7D4DF7AD" w14:textId="77777777" w:rsidR="00E1708D" w:rsidRPr="005E11A5" w:rsidRDefault="00E1708D" w:rsidP="00E1708D">
      <w:pPr>
        <w:pStyle w:val="Sinespaciado"/>
      </w:pPr>
    </w:p>
    <w:p w14:paraId="33239625" w14:textId="77777777" w:rsidR="00E1708D" w:rsidRPr="005E11A5" w:rsidRDefault="00E1708D" w:rsidP="00E1708D">
      <w:pPr>
        <w:pStyle w:val="Sinespaciado"/>
      </w:pPr>
      <w:r w:rsidRPr="005E11A5">
        <w:t>Para empezar</w:t>
      </w:r>
      <w:r>
        <w:t xml:space="preserve"> con la ejecución del programa se requiere que se cree una base de datos.</w:t>
      </w:r>
    </w:p>
    <w:p w14:paraId="7743CB4D" w14:textId="77777777" w:rsidR="00E1708D" w:rsidRDefault="00E1708D" w:rsidP="00E1708D">
      <w:pPr>
        <w:pStyle w:val="Sinespaciado"/>
        <w:rPr>
          <w:b/>
          <w:bCs/>
          <w:sz w:val="24"/>
          <w:szCs w:val="24"/>
        </w:rPr>
      </w:pPr>
    </w:p>
    <w:p w14:paraId="7EDB3C35" w14:textId="77777777" w:rsidR="00E1708D" w:rsidRDefault="00E1708D" w:rsidP="00E1708D">
      <w:pPr>
        <w:pStyle w:val="Sinespaciado"/>
        <w:rPr>
          <w:b/>
          <w:bCs/>
          <w:sz w:val="24"/>
          <w:szCs w:val="24"/>
        </w:rPr>
      </w:pPr>
      <w:r>
        <w:rPr>
          <w:noProof/>
        </w:rPr>
        <w:drawing>
          <wp:anchor distT="0" distB="0" distL="114300" distR="114300" simplePos="0" relativeHeight="251671552" behindDoc="1" locked="0" layoutInCell="1" allowOverlap="1" wp14:anchorId="0425462F" wp14:editId="25022B47">
            <wp:simplePos x="0" y="0"/>
            <wp:positionH relativeFrom="column">
              <wp:posOffset>535305</wp:posOffset>
            </wp:positionH>
            <wp:positionV relativeFrom="paragraph">
              <wp:posOffset>10795</wp:posOffset>
            </wp:positionV>
            <wp:extent cx="3680460" cy="2135505"/>
            <wp:effectExtent l="0" t="0" r="0" b="0"/>
            <wp:wrapTight wrapText="bothSides">
              <wp:wrapPolygon edited="0">
                <wp:start x="0" y="0"/>
                <wp:lineTo x="0" y="21388"/>
                <wp:lineTo x="21466" y="21388"/>
                <wp:lineTo x="21466" y="0"/>
                <wp:lineTo x="0" y="0"/>
              </wp:wrapPolygon>
            </wp:wrapTight>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cstate="print">
                      <a:extLst>
                        <a:ext uri="{28A0092B-C50C-407E-A947-70E740481C1C}">
                          <a14:useLocalDpi xmlns:a14="http://schemas.microsoft.com/office/drawing/2010/main" val="0"/>
                        </a:ext>
                      </a:extLst>
                    </a:blip>
                    <a:srcRect l="2399" t="2007" r="40451" b="39047"/>
                    <a:stretch/>
                  </pic:blipFill>
                  <pic:spPr bwMode="auto">
                    <a:xfrm>
                      <a:off x="0" y="0"/>
                      <a:ext cx="3680460" cy="21355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BA1CB8B" w14:textId="77777777" w:rsidR="00E1708D" w:rsidRDefault="00E1708D" w:rsidP="00E1708D">
      <w:pPr>
        <w:pStyle w:val="Sinespaciado"/>
        <w:rPr>
          <w:b/>
          <w:bCs/>
          <w:sz w:val="24"/>
          <w:szCs w:val="24"/>
        </w:rPr>
      </w:pPr>
    </w:p>
    <w:p w14:paraId="490A6AF0" w14:textId="77777777" w:rsidR="00E1708D" w:rsidRDefault="00E1708D" w:rsidP="00E1708D">
      <w:pPr>
        <w:pStyle w:val="Sinespaciado"/>
        <w:rPr>
          <w:b/>
          <w:bCs/>
          <w:sz w:val="24"/>
          <w:szCs w:val="24"/>
        </w:rPr>
      </w:pPr>
    </w:p>
    <w:p w14:paraId="2FB5520E" w14:textId="77777777" w:rsidR="00E1708D" w:rsidRDefault="00E1708D" w:rsidP="00E1708D">
      <w:pPr>
        <w:pStyle w:val="Sinespaciado"/>
        <w:rPr>
          <w:b/>
          <w:bCs/>
          <w:sz w:val="24"/>
          <w:szCs w:val="24"/>
        </w:rPr>
      </w:pPr>
    </w:p>
    <w:p w14:paraId="5A19A6E5" w14:textId="77777777" w:rsidR="00E1708D" w:rsidRDefault="00E1708D" w:rsidP="00E1708D">
      <w:pPr>
        <w:pStyle w:val="Sinespaciado"/>
        <w:rPr>
          <w:b/>
          <w:bCs/>
          <w:sz w:val="24"/>
          <w:szCs w:val="24"/>
        </w:rPr>
      </w:pPr>
    </w:p>
    <w:p w14:paraId="252487CB" w14:textId="77777777" w:rsidR="00E1708D" w:rsidRDefault="00E1708D" w:rsidP="00E1708D">
      <w:pPr>
        <w:pStyle w:val="Sinespaciado"/>
        <w:rPr>
          <w:b/>
          <w:bCs/>
          <w:sz w:val="24"/>
          <w:szCs w:val="24"/>
        </w:rPr>
      </w:pPr>
    </w:p>
    <w:p w14:paraId="057A401B" w14:textId="77777777" w:rsidR="00E1708D" w:rsidRDefault="00E1708D" w:rsidP="00E1708D">
      <w:pPr>
        <w:pStyle w:val="Sinespaciado"/>
        <w:rPr>
          <w:b/>
          <w:bCs/>
          <w:sz w:val="24"/>
          <w:szCs w:val="24"/>
        </w:rPr>
      </w:pPr>
    </w:p>
    <w:p w14:paraId="3DF9F89E" w14:textId="77777777" w:rsidR="00E1708D" w:rsidRDefault="00E1708D" w:rsidP="00E1708D">
      <w:pPr>
        <w:pStyle w:val="Sinespaciado"/>
        <w:rPr>
          <w:b/>
          <w:bCs/>
          <w:sz w:val="24"/>
          <w:szCs w:val="24"/>
        </w:rPr>
      </w:pPr>
    </w:p>
    <w:p w14:paraId="39C390B4" w14:textId="77777777" w:rsidR="00E1708D" w:rsidRDefault="00E1708D" w:rsidP="00E1708D">
      <w:pPr>
        <w:pStyle w:val="Sinespaciado"/>
        <w:rPr>
          <w:b/>
          <w:bCs/>
          <w:sz w:val="24"/>
          <w:szCs w:val="24"/>
        </w:rPr>
      </w:pPr>
    </w:p>
    <w:p w14:paraId="1E9311EC" w14:textId="77777777" w:rsidR="00E1708D" w:rsidRDefault="00E1708D" w:rsidP="00E1708D">
      <w:pPr>
        <w:pStyle w:val="Sinespaciado"/>
        <w:rPr>
          <w:b/>
          <w:bCs/>
          <w:sz w:val="24"/>
          <w:szCs w:val="24"/>
        </w:rPr>
      </w:pPr>
    </w:p>
    <w:p w14:paraId="0B235DFC" w14:textId="77777777" w:rsidR="00E1708D" w:rsidRDefault="00E1708D" w:rsidP="00E1708D">
      <w:pPr>
        <w:pStyle w:val="Sinespaciado"/>
        <w:rPr>
          <w:b/>
          <w:bCs/>
          <w:sz w:val="24"/>
          <w:szCs w:val="24"/>
        </w:rPr>
      </w:pPr>
    </w:p>
    <w:p w14:paraId="66D93874" w14:textId="77777777" w:rsidR="00E1708D" w:rsidRDefault="00E1708D" w:rsidP="00E1708D">
      <w:pPr>
        <w:pStyle w:val="Sinespaciado"/>
        <w:rPr>
          <w:b/>
          <w:bCs/>
          <w:sz w:val="24"/>
          <w:szCs w:val="24"/>
        </w:rPr>
      </w:pPr>
    </w:p>
    <w:p w14:paraId="3657A4EA" w14:textId="77777777" w:rsidR="00E1708D" w:rsidRPr="005E11A5" w:rsidRDefault="00E1708D" w:rsidP="00E1708D">
      <w:pPr>
        <w:pStyle w:val="Sinespaciado"/>
      </w:pPr>
      <w:r>
        <w:t xml:space="preserve">Para crear nuestra base de datos se va al Menú, específicamente a inicio y se desglosará las opciones la cual se debe elegir Crear un Registro en DB </w:t>
      </w:r>
    </w:p>
    <w:p w14:paraId="5B5E78A0" w14:textId="77777777" w:rsidR="00E1708D" w:rsidRPr="005E11A5" w:rsidRDefault="00E1708D" w:rsidP="00E1708D">
      <w:pPr>
        <w:pStyle w:val="Sinespaciado"/>
      </w:pPr>
    </w:p>
    <w:p w14:paraId="5246873D" w14:textId="77777777" w:rsidR="00E1708D" w:rsidRPr="005E11A5" w:rsidRDefault="00E1708D" w:rsidP="00E1708D">
      <w:pPr>
        <w:pStyle w:val="Sinespaciado"/>
      </w:pPr>
      <w:r w:rsidRPr="005E11A5">
        <w:rPr>
          <w:noProof/>
        </w:rPr>
        <mc:AlternateContent>
          <mc:Choice Requires="wpg">
            <w:drawing>
              <wp:anchor distT="0" distB="0" distL="114300" distR="114300" simplePos="0" relativeHeight="251672576" behindDoc="0" locked="0" layoutInCell="1" allowOverlap="1" wp14:anchorId="5F431117" wp14:editId="2AF39871">
                <wp:simplePos x="0" y="0"/>
                <wp:positionH relativeFrom="column">
                  <wp:posOffset>504825</wp:posOffset>
                </wp:positionH>
                <wp:positionV relativeFrom="paragraph">
                  <wp:posOffset>13335</wp:posOffset>
                </wp:positionV>
                <wp:extent cx="4046220" cy="1417320"/>
                <wp:effectExtent l="0" t="0" r="0" b="0"/>
                <wp:wrapNone/>
                <wp:docPr id="25" name="Grupo 25"/>
                <wp:cNvGraphicFramePr/>
                <a:graphic xmlns:a="http://schemas.openxmlformats.org/drawingml/2006/main">
                  <a:graphicData uri="http://schemas.microsoft.com/office/word/2010/wordprocessingGroup">
                    <wpg:wgp>
                      <wpg:cNvGrpSpPr/>
                      <wpg:grpSpPr>
                        <a:xfrm>
                          <a:off x="0" y="0"/>
                          <a:ext cx="4046220" cy="1417320"/>
                          <a:chOff x="0" y="0"/>
                          <a:chExt cx="4038600" cy="1434465"/>
                        </a:xfrm>
                      </wpg:grpSpPr>
                      <pic:pic xmlns:pic="http://schemas.openxmlformats.org/drawingml/2006/picture">
                        <pic:nvPicPr>
                          <pic:cNvPr id="23" name="Imagen 23"/>
                          <pic:cNvPicPr>
                            <a:picLocks noChangeAspect="1"/>
                          </pic:cNvPicPr>
                        </pic:nvPicPr>
                        <pic:blipFill rotWithShape="1">
                          <a:blip r:embed="rId10" cstate="print">
                            <a:extLst>
                              <a:ext uri="{28A0092B-C50C-407E-A947-70E740481C1C}">
                                <a14:useLocalDpi xmlns:a14="http://schemas.microsoft.com/office/drawing/2010/main" val="0"/>
                              </a:ext>
                            </a:extLst>
                          </a:blip>
                          <a:srcRect l="2117" t="2759" r="44261" b="63378"/>
                          <a:stretch/>
                        </pic:blipFill>
                        <pic:spPr bwMode="auto">
                          <a:xfrm>
                            <a:off x="0" y="0"/>
                            <a:ext cx="4038600" cy="143446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4" name="Gráfico 24" descr="Cursor"/>
                          <pic:cNvPicPr>
                            <a:picLocks noChangeAspect="1"/>
                          </pic:cNvPicPr>
                        </pic:nvPicPr>
                        <pic:blipFill>
                          <a:blip r:embed="rId11" cstate="print">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777240" y="236220"/>
                            <a:ext cx="274320" cy="27432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5F5E136" id="Grupo 25" o:spid="_x0000_s1026" style="position:absolute;margin-left:39.75pt;margin-top:1.05pt;width:318.6pt;height:111.6pt;z-index:251672576;mso-width-relative:margin;mso-height-relative:margin" coordsize="40386,14344"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">
                <v:shape id="Imagen 23" o:spid="_x0000_s1027" type="#_x0000_t75" style="position:absolute;width:40386;height:143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">
                  <v:imagedata r:id="rId13" o:title="" croptop="1808f" cropbottom="41535f" cropleft="1387f" cropright="29007f"/>
                </v:shape>
                <v:shape id="Gráfico 24" o:spid="_x0000_s1028" type="#_x0000_t75" alt="Cursor" style="position:absolute;left:7772;top:2362;width:2743;height:27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">
                  <v:imagedata r:id="rId14" o:title="Cursor"/>
                </v:shape>
              </v:group>
            </w:pict>
          </mc:Fallback>
        </mc:AlternateContent>
      </w:r>
    </w:p>
    <w:p w14:paraId="76BF0553" w14:textId="77777777" w:rsidR="00E1708D" w:rsidRPr="005E11A5" w:rsidRDefault="00E1708D" w:rsidP="00E1708D">
      <w:pPr>
        <w:pStyle w:val="Sinespaciado"/>
      </w:pPr>
    </w:p>
    <w:p w14:paraId="193C3D03" w14:textId="77777777" w:rsidR="00E1708D" w:rsidRPr="005E11A5" w:rsidRDefault="00E1708D" w:rsidP="00E1708D">
      <w:pPr>
        <w:pStyle w:val="Sinespaciado"/>
      </w:pPr>
    </w:p>
    <w:p w14:paraId="36FD594F" w14:textId="77777777" w:rsidR="00E1708D" w:rsidRPr="005E11A5" w:rsidRDefault="00E1708D" w:rsidP="00E1708D">
      <w:pPr>
        <w:pStyle w:val="Sinespaciado"/>
      </w:pPr>
    </w:p>
    <w:p w14:paraId="3057EE89" w14:textId="77777777" w:rsidR="00E1708D" w:rsidRPr="005E11A5" w:rsidRDefault="00E1708D" w:rsidP="00E1708D">
      <w:pPr>
        <w:pStyle w:val="Sinespaciado"/>
      </w:pPr>
    </w:p>
    <w:p w14:paraId="3866D882" w14:textId="77777777" w:rsidR="00E1708D" w:rsidRPr="005E11A5" w:rsidRDefault="00E1708D" w:rsidP="00E1708D">
      <w:pPr>
        <w:pStyle w:val="Sinespaciado"/>
      </w:pPr>
    </w:p>
    <w:p w14:paraId="5C8CCBCA" w14:textId="77777777" w:rsidR="00E1708D" w:rsidRPr="005E11A5" w:rsidRDefault="00E1708D" w:rsidP="00E1708D">
      <w:pPr>
        <w:pStyle w:val="Sinespaciado"/>
      </w:pPr>
    </w:p>
    <w:p w14:paraId="2072F90C" w14:textId="77777777" w:rsidR="00E1708D" w:rsidRPr="005E11A5" w:rsidRDefault="00E1708D" w:rsidP="00E1708D">
      <w:pPr>
        <w:pStyle w:val="Sinespaciado"/>
      </w:pPr>
    </w:p>
    <w:p w14:paraId="75C91414" w14:textId="77777777" w:rsidR="00E1708D" w:rsidRPr="005E11A5" w:rsidRDefault="00E1708D" w:rsidP="00E1708D">
      <w:pPr>
        <w:pStyle w:val="Sinespaciado"/>
      </w:pPr>
    </w:p>
    <w:p w14:paraId="3E14317C" w14:textId="77777777" w:rsidR="00E1708D" w:rsidRPr="005E11A5" w:rsidRDefault="00E1708D" w:rsidP="00E1708D">
      <w:pPr>
        <w:pStyle w:val="Sinespaciado"/>
      </w:pPr>
    </w:p>
    <w:p w14:paraId="27BB4361" w14:textId="77777777" w:rsidR="00E1708D" w:rsidRPr="005E11A5" w:rsidRDefault="00E1708D" w:rsidP="00E1708D">
      <w:pPr>
        <w:pStyle w:val="Sinespaciado"/>
      </w:pPr>
      <w:r>
        <w:t>Una vez que se cree la base de datos se arrojará una alerta especificando que nuestra base de datos ha sido creada para poder empezar a registrar nuestras películas</w:t>
      </w:r>
    </w:p>
    <w:p w14:paraId="5614B834" w14:textId="77777777" w:rsidR="00E1708D" w:rsidRPr="005E11A5" w:rsidRDefault="00E1708D" w:rsidP="00E1708D">
      <w:pPr>
        <w:pStyle w:val="Sinespaciado"/>
      </w:pPr>
    </w:p>
    <w:p w14:paraId="73EB862B" w14:textId="77777777" w:rsidR="00E1708D" w:rsidRPr="005E11A5" w:rsidRDefault="00E1708D" w:rsidP="00E1708D">
      <w:pPr>
        <w:pStyle w:val="Sinespaciado"/>
      </w:pPr>
      <w:r>
        <w:rPr>
          <w:noProof/>
        </w:rPr>
        <w:lastRenderedPageBreak/>
        <w:drawing>
          <wp:anchor distT="0" distB="0" distL="114300" distR="114300" simplePos="0" relativeHeight="251673600" behindDoc="1" locked="0" layoutInCell="1" allowOverlap="1" wp14:anchorId="5E2BEEE8" wp14:editId="5A5B8912">
            <wp:simplePos x="0" y="0"/>
            <wp:positionH relativeFrom="column">
              <wp:posOffset>1042670</wp:posOffset>
            </wp:positionH>
            <wp:positionV relativeFrom="paragraph">
              <wp:posOffset>162</wp:posOffset>
            </wp:positionV>
            <wp:extent cx="3855720" cy="2469988"/>
            <wp:effectExtent l="0" t="0" r="0" b="6985"/>
            <wp:wrapTight wrapText="bothSides">
              <wp:wrapPolygon edited="0">
                <wp:start x="0" y="0"/>
                <wp:lineTo x="0" y="21494"/>
                <wp:lineTo x="21451" y="21494"/>
                <wp:lineTo x="21451" y="0"/>
                <wp:lineTo x="0" y="0"/>
              </wp:wrapPolygon>
            </wp:wrapTight>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extLst>
                        <a:ext uri="{28A0092B-C50C-407E-A947-70E740481C1C}">
                          <a14:useLocalDpi xmlns:a14="http://schemas.microsoft.com/office/drawing/2010/main" val="0"/>
                        </a:ext>
                      </a:extLst>
                    </a:blip>
                    <a:srcRect l="2258" t="3260" r="45108" b="36789"/>
                    <a:stretch/>
                  </pic:blipFill>
                  <pic:spPr bwMode="auto">
                    <a:xfrm>
                      <a:off x="0" y="0"/>
                      <a:ext cx="3863366" cy="247488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D871350" w14:textId="77777777" w:rsidR="00E1708D" w:rsidRPr="005E11A5" w:rsidRDefault="00E1708D" w:rsidP="00E1708D">
      <w:pPr>
        <w:pStyle w:val="Sinespaciado"/>
      </w:pPr>
    </w:p>
    <w:p w14:paraId="31FCA8EC" w14:textId="77777777" w:rsidR="00E1708D" w:rsidRPr="005E11A5" w:rsidRDefault="00E1708D" w:rsidP="00E1708D">
      <w:pPr>
        <w:pStyle w:val="Sinespaciado"/>
      </w:pPr>
    </w:p>
    <w:p w14:paraId="44E93CCD" w14:textId="77777777" w:rsidR="00E1708D" w:rsidRPr="005E11A5" w:rsidRDefault="00E1708D" w:rsidP="00E1708D">
      <w:pPr>
        <w:pStyle w:val="Sinespaciado"/>
      </w:pPr>
    </w:p>
    <w:p w14:paraId="42CE60DC" w14:textId="77777777" w:rsidR="00E1708D" w:rsidRPr="005E11A5" w:rsidRDefault="00E1708D" w:rsidP="00E1708D">
      <w:pPr>
        <w:pStyle w:val="Sinespaciado"/>
      </w:pPr>
    </w:p>
    <w:p w14:paraId="0266B057" w14:textId="77777777" w:rsidR="00E1708D" w:rsidRPr="005E11A5" w:rsidRDefault="00E1708D" w:rsidP="00E1708D">
      <w:pPr>
        <w:pStyle w:val="Sinespaciado"/>
      </w:pPr>
    </w:p>
    <w:p w14:paraId="3887B9F8" w14:textId="77777777" w:rsidR="00E1708D" w:rsidRPr="005E11A5" w:rsidRDefault="00E1708D" w:rsidP="00E1708D">
      <w:pPr>
        <w:pStyle w:val="Sinespaciado"/>
      </w:pPr>
    </w:p>
    <w:p w14:paraId="49F63A0F" w14:textId="77777777" w:rsidR="00E1708D" w:rsidRPr="005E11A5" w:rsidRDefault="00E1708D" w:rsidP="00E1708D">
      <w:pPr>
        <w:pStyle w:val="Sinespaciado"/>
      </w:pPr>
    </w:p>
    <w:p w14:paraId="061E2F90" w14:textId="77777777" w:rsidR="00E1708D" w:rsidRDefault="00E1708D" w:rsidP="00E1708D">
      <w:pPr>
        <w:pStyle w:val="Sinespaciado"/>
      </w:pPr>
    </w:p>
    <w:p w14:paraId="4F13602F" w14:textId="77777777" w:rsidR="00E1708D" w:rsidRDefault="00E1708D" w:rsidP="00E1708D">
      <w:pPr>
        <w:pStyle w:val="Sinespaciado"/>
      </w:pPr>
    </w:p>
    <w:p w14:paraId="355DBFBF" w14:textId="77777777" w:rsidR="00E1708D" w:rsidRDefault="00E1708D" w:rsidP="00E1708D">
      <w:pPr>
        <w:pStyle w:val="Sinespaciado"/>
      </w:pPr>
    </w:p>
    <w:p w14:paraId="6891BF9A" w14:textId="77777777" w:rsidR="00E1708D" w:rsidRDefault="00E1708D" w:rsidP="00E1708D">
      <w:pPr>
        <w:pStyle w:val="Sinespaciado"/>
      </w:pPr>
    </w:p>
    <w:p w14:paraId="3A706025" w14:textId="77777777" w:rsidR="00E1708D" w:rsidRPr="005E11A5" w:rsidRDefault="00E1708D" w:rsidP="00E1708D">
      <w:pPr>
        <w:pStyle w:val="Sinespaciado"/>
      </w:pPr>
    </w:p>
    <w:p w14:paraId="3832692B" w14:textId="77777777" w:rsidR="00E1708D" w:rsidRDefault="00E1708D" w:rsidP="00E1708D">
      <w:pPr>
        <w:jc w:val="both"/>
      </w:pPr>
    </w:p>
    <w:p w14:paraId="0079B296" w14:textId="77777777" w:rsidR="00E1708D" w:rsidRDefault="00E1708D" w:rsidP="00E1708D">
      <w:pPr>
        <w:jc w:val="both"/>
      </w:pPr>
      <w:r w:rsidRPr="00A4540D">
        <w:t>La aplicación debe permitir al usuario crear una nueva película ingresando su nombre, duración y género</w:t>
      </w:r>
      <w:r>
        <w:t>, para activar esta función se debe dar clic en el botón de nuevo.</w:t>
      </w:r>
    </w:p>
    <w:p w14:paraId="57C4DFE9" w14:textId="77777777" w:rsidR="00E1708D" w:rsidRDefault="00E1708D" w:rsidP="00E1708D">
      <w:pPr>
        <w:jc w:val="both"/>
      </w:pPr>
      <w:r>
        <w:rPr>
          <w:noProof/>
        </w:rPr>
        <mc:AlternateContent>
          <mc:Choice Requires="wpg">
            <w:drawing>
              <wp:anchor distT="0" distB="0" distL="114300" distR="114300" simplePos="0" relativeHeight="251675648" behindDoc="0" locked="0" layoutInCell="1" allowOverlap="1" wp14:anchorId="5DCE45DE" wp14:editId="4288D24E">
                <wp:simplePos x="0" y="0"/>
                <wp:positionH relativeFrom="margin">
                  <wp:posOffset>877570</wp:posOffset>
                </wp:positionH>
                <wp:positionV relativeFrom="paragraph">
                  <wp:posOffset>80010</wp:posOffset>
                </wp:positionV>
                <wp:extent cx="4640580" cy="2980055"/>
                <wp:effectExtent l="0" t="0" r="7620" b="0"/>
                <wp:wrapSquare wrapText="bothSides"/>
                <wp:docPr id="3" name="Grupo 3"/>
                <wp:cNvGraphicFramePr/>
                <a:graphic xmlns:a="http://schemas.openxmlformats.org/drawingml/2006/main">
                  <a:graphicData uri="http://schemas.microsoft.com/office/word/2010/wordprocessingGroup">
                    <wpg:wgp>
                      <wpg:cNvGrpSpPr/>
                      <wpg:grpSpPr>
                        <a:xfrm>
                          <a:off x="0" y="0"/>
                          <a:ext cx="4640580" cy="2980055"/>
                          <a:chOff x="-91440" y="22860"/>
                          <a:chExt cx="4640580" cy="2980055"/>
                        </a:xfrm>
                      </wpg:grpSpPr>
                      <pic:pic xmlns:pic="http://schemas.openxmlformats.org/drawingml/2006/picture">
                        <pic:nvPicPr>
                          <pic:cNvPr id="6" name="Imagen 6"/>
                          <pic:cNvPicPr>
                            <a:picLocks noChangeAspect="1"/>
                          </pic:cNvPicPr>
                        </pic:nvPicPr>
                        <pic:blipFill rotWithShape="1">
                          <a:blip r:embed="rId16">
                            <a:extLst>
                              <a:ext uri="{28A0092B-C50C-407E-A947-70E740481C1C}">
                                <a14:useLocalDpi xmlns:a14="http://schemas.microsoft.com/office/drawing/2010/main" val="0"/>
                              </a:ext>
                            </a:extLst>
                          </a:blip>
                          <a:srcRect l="21873" t="20414" r="25923" b="19984"/>
                          <a:stretch/>
                        </pic:blipFill>
                        <pic:spPr bwMode="auto">
                          <a:xfrm>
                            <a:off x="-91440" y="22860"/>
                            <a:ext cx="4640580" cy="298005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7" name="Gráfico 7" descr="Cursor"/>
                          <pic:cNvPicPr>
                            <a:picLocks noChangeAspect="1"/>
                          </pic:cNvPicPr>
                        </pic:nvPicPr>
                        <pic:blipFill>
                          <a:blip r:embed="rId11" cstate="print">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944880" y="1196340"/>
                            <a:ext cx="274320" cy="274320"/>
                          </a:xfrm>
                          <a:prstGeom prst="rect">
                            <a:avLst/>
                          </a:prstGeom>
                        </pic:spPr>
                      </pic:pic>
                    </wpg:wgp>
                  </a:graphicData>
                </a:graphic>
              </wp:anchor>
            </w:drawing>
          </mc:Choice>
          <mc:Fallback>
            <w:pict>
              <v:group w14:anchorId="5F07DD68" id="Grupo 3" o:spid="_x0000_s1026" style="position:absolute;margin-left:69.1pt;margin-top:6.3pt;width:365.4pt;height:234.65pt;z-index:251675648;mso-position-horizontal-relative:margin" coordorigin="-914,228" coordsize="46405,29800"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6" o:spid="_x0000_s1027" type="#_x0000_t75" style="position:absolute;left:-914;top:228;width:46405;height:298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">
                  <v:imagedata r:id="rId17" o:title="" croptop="13379f" cropbottom="13097f" cropleft="14335f" cropright="16989f"/>
                </v:shape>
                <v:shape id="Gráfico 7" o:spid="_x0000_s1028" type="#_x0000_t75" alt="Cursor" style="position:absolute;left:9448;top:11963;width:2744;height:27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">
                  <v:imagedata r:id="rId18" o:title="Cursor"/>
                </v:shape>
                <w10:wrap type="square" anchorx="margin"/>
              </v:group>
            </w:pict>
          </mc:Fallback>
        </mc:AlternateContent>
      </w:r>
    </w:p>
    <w:p w14:paraId="36CEC90F" w14:textId="77777777" w:rsidR="00E1708D" w:rsidRDefault="00E1708D" w:rsidP="00E1708D">
      <w:pPr>
        <w:jc w:val="both"/>
      </w:pPr>
    </w:p>
    <w:p w14:paraId="36041A78" w14:textId="77777777" w:rsidR="00E1708D" w:rsidRPr="00EF6A5B" w:rsidRDefault="00E1708D" w:rsidP="00E1708D"/>
    <w:p w14:paraId="56783526" w14:textId="77777777" w:rsidR="00E1708D" w:rsidRPr="00EF6A5B" w:rsidRDefault="00E1708D" w:rsidP="00E1708D"/>
    <w:p w14:paraId="5C9BDE8D" w14:textId="77777777" w:rsidR="00E1708D" w:rsidRPr="00EF6A5B" w:rsidRDefault="00E1708D" w:rsidP="00E1708D"/>
    <w:p w14:paraId="62B5A8B4" w14:textId="77777777" w:rsidR="00E1708D" w:rsidRPr="00EF6A5B" w:rsidRDefault="00E1708D" w:rsidP="00E1708D"/>
    <w:p w14:paraId="6E15E74A" w14:textId="77777777" w:rsidR="00E1708D" w:rsidRPr="00EF6A5B" w:rsidRDefault="00E1708D" w:rsidP="00E1708D"/>
    <w:p w14:paraId="59570348" w14:textId="77777777" w:rsidR="00E1708D" w:rsidRPr="00EF6A5B" w:rsidRDefault="00E1708D" w:rsidP="00E1708D"/>
    <w:p w14:paraId="7A25D5AB" w14:textId="77777777" w:rsidR="00E1708D" w:rsidRPr="00EF6A5B" w:rsidRDefault="00E1708D" w:rsidP="00E1708D"/>
    <w:p w14:paraId="1882EC45" w14:textId="77777777" w:rsidR="00E1708D" w:rsidRPr="00EF6A5B" w:rsidRDefault="00E1708D" w:rsidP="00E1708D"/>
    <w:p w14:paraId="71AEE350" w14:textId="77777777" w:rsidR="00E1708D" w:rsidRPr="00EF6A5B" w:rsidRDefault="00E1708D" w:rsidP="00E1708D"/>
    <w:p w14:paraId="5D536281" w14:textId="77777777" w:rsidR="00E1708D" w:rsidRDefault="00E1708D" w:rsidP="00E1708D">
      <w:r>
        <w:t>Al darle clic al botón nuevo se activan los campos para poder rellenar la información correspondiente acto seguido se le debe dar clic el botón guardar.</w:t>
      </w:r>
    </w:p>
    <w:p w14:paraId="62F6E52C" w14:textId="3FAA463D" w:rsidR="00E1708D" w:rsidRDefault="00E1708D" w:rsidP="00E1708D">
      <w:pPr>
        <w:ind w:firstLine="708"/>
        <w:rPr>
          <w:noProof/>
        </w:rPr>
      </w:pPr>
    </w:p>
    <w:p w14:paraId="34C2C1EB" w14:textId="0E88FA5E" w:rsidR="00E1708D" w:rsidRDefault="00E1708D" w:rsidP="00E1708D">
      <w:pPr>
        <w:jc w:val="right"/>
      </w:pPr>
    </w:p>
    <w:p w14:paraId="2E9634A8" w14:textId="6791A0A3" w:rsidR="00E1708D" w:rsidRDefault="00E1708D" w:rsidP="00E1708D">
      <w:pPr>
        <w:jc w:val="right"/>
      </w:pPr>
    </w:p>
    <w:p w14:paraId="536ED42B" w14:textId="77777777" w:rsidR="00E1708D" w:rsidRDefault="00E1708D" w:rsidP="00E1708D"/>
    <w:p w14:paraId="46BA797E" w14:textId="68C23263" w:rsidR="003743DE" w:rsidRDefault="003743DE" w:rsidP="00B268D3">
      <w:pPr>
        <w:pStyle w:val="Tokio"/>
        <w:spacing w:line="256" w:lineRule="auto"/>
        <w:jc w:val="both"/>
      </w:pPr>
    </w:p>
    <w:p w14:paraId="3D3C69CB" w14:textId="02556602" w:rsidR="00E1708D" w:rsidRDefault="00E1708D" w:rsidP="00B268D3">
      <w:pPr>
        <w:pStyle w:val="Tokio"/>
        <w:spacing w:line="256" w:lineRule="auto"/>
        <w:jc w:val="both"/>
      </w:pPr>
      <w:r>
        <w:rPr>
          <w:noProof/>
        </w:rPr>
        <w:lastRenderedPageBreak/>
        <mc:AlternateContent>
          <mc:Choice Requires="wpg">
            <w:drawing>
              <wp:anchor distT="0" distB="0" distL="114300" distR="114300" simplePos="0" relativeHeight="251676672" behindDoc="0" locked="0" layoutInCell="1" allowOverlap="1" wp14:anchorId="41501C85" wp14:editId="0692AA1F">
                <wp:simplePos x="0" y="0"/>
                <wp:positionH relativeFrom="margin">
                  <wp:posOffset>364490</wp:posOffset>
                </wp:positionH>
                <wp:positionV relativeFrom="paragraph">
                  <wp:posOffset>-494030</wp:posOffset>
                </wp:positionV>
                <wp:extent cx="5173980" cy="3191510"/>
                <wp:effectExtent l="0" t="0" r="7620" b="8890"/>
                <wp:wrapNone/>
                <wp:docPr id="8" name="Grupo 8"/>
                <wp:cNvGraphicFramePr/>
                <a:graphic xmlns:a="http://schemas.openxmlformats.org/drawingml/2006/main">
                  <a:graphicData uri="http://schemas.microsoft.com/office/word/2010/wordprocessingGroup">
                    <wpg:wgp>
                      <wpg:cNvGrpSpPr/>
                      <wpg:grpSpPr>
                        <a:xfrm>
                          <a:off x="0" y="0"/>
                          <a:ext cx="5173980" cy="3191510"/>
                          <a:chOff x="0" y="0"/>
                          <a:chExt cx="4998720" cy="3199130"/>
                        </a:xfrm>
                      </wpg:grpSpPr>
                      <pic:pic xmlns:pic="http://schemas.openxmlformats.org/drawingml/2006/picture">
                        <pic:nvPicPr>
                          <pic:cNvPr id="9" name="Imagen 9"/>
                          <pic:cNvPicPr>
                            <a:picLocks noChangeAspect="1"/>
                          </pic:cNvPicPr>
                        </pic:nvPicPr>
                        <pic:blipFill rotWithShape="1">
                          <a:blip r:embed="rId19">
                            <a:extLst>
                              <a:ext uri="{28A0092B-C50C-407E-A947-70E740481C1C}">
                                <a14:useLocalDpi xmlns:a14="http://schemas.microsoft.com/office/drawing/2010/main" val="0"/>
                              </a:ext>
                            </a:extLst>
                          </a:blip>
                          <a:srcRect l="25307" t="25880" r="21254" b="13317"/>
                          <a:stretch/>
                        </pic:blipFill>
                        <pic:spPr bwMode="auto">
                          <a:xfrm>
                            <a:off x="0" y="0"/>
                            <a:ext cx="4998720" cy="319913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0" name="Gráfico 10" descr="Cursor"/>
                          <pic:cNvPicPr>
                            <a:picLocks noChangeAspect="1"/>
                          </pic:cNvPicPr>
                        </pic:nvPicPr>
                        <pic:blipFill>
                          <a:blip r:embed="rId11" cstate="print">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2705100" y="1318260"/>
                            <a:ext cx="274320" cy="27432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9DB7D6B" id="Grupo 8" o:spid="_x0000_s1026" style="position:absolute;margin-left:28.7pt;margin-top:-38.9pt;width:407.4pt;height:251.3pt;z-index:251676672;mso-position-horizontal-relative:margin;mso-width-relative:margin;mso-height-relative:margin" coordsize="49987,31991"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">
                <v:shape id="Imagen 9" o:spid="_x0000_s1027" type="#_x0000_t75" style="position:absolute;width:49987;height:31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">
                  <v:imagedata r:id="rId20" o:title="" croptop="16961f" cropbottom="8727f" cropleft="16585f" cropright="13929f"/>
                </v:shape>
                <v:shape id="Gráfico 10" o:spid="_x0000_s1028" type="#_x0000_t75" alt="Cursor" style="position:absolute;left:27051;top:13182;width:2743;height:27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">
                  <v:imagedata r:id="rId18" o:title="Cursor"/>
                </v:shape>
                <w10:wrap anchorx="margin"/>
              </v:group>
            </w:pict>
          </mc:Fallback>
        </mc:AlternateContent>
      </w:r>
    </w:p>
    <w:p w14:paraId="22A98859" w14:textId="77777777" w:rsidR="00793CBE" w:rsidRPr="00B268D3" w:rsidRDefault="00793CBE" w:rsidP="00E60D5A">
      <w:pPr>
        <w:pStyle w:val="Default"/>
        <w:spacing w:after="160"/>
        <w:rPr>
          <w:rFonts w:cstheme="minorBidi"/>
          <w:color w:val="595959" w:themeColor="text1" w:themeTint="A6"/>
          <w:sz w:val="22"/>
          <w:szCs w:val="22"/>
        </w:rPr>
      </w:pPr>
    </w:p>
    <w:p w14:paraId="5CE08297" w14:textId="77777777" w:rsidR="0007312F" w:rsidRDefault="0007312F">
      <w:pPr>
        <w:rPr>
          <w:rFonts w:ascii="Titillium Web" w:hAnsi="Titillium Web"/>
          <w:color w:val="000F9F"/>
        </w:rPr>
      </w:pPr>
    </w:p>
    <w:p w14:paraId="2BFEC6E7" w14:textId="77777777" w:rsidR="006D5B6D" w:rsidRPr="006D5B6D" w:rsidRDefault="006D5B6D" w:rsidP="006D5B6D">
      <w:pPr>
        <w:rPr>
          <w:rFonts w:ascii="Titillium Web" w:hAnsi="Titillium Web"/>
          <w:color w:val="000F9F"/>
        </w:rPr>
      </w:pPr>
    </w:p>
    <w:p w14:paraId="15AED465" w14:textId="77777777" w:rsidR="00E1708D" w:rsidRDefault="00E1708D">
      <w:pPr>
        <w:rPr>
          <w:color w:val="000F9F"/>
        </w:rPr>
      </w:pPr>
    </w:p>
    <w:p w14:paraId="5E8249D7" w14:textId="77777777" w:rsidR="00E1708D" w:rsidRPr="00E1708D" w:rsidRDefault="00E1708D" w:rsidP="00E1708D"/>
    <w:p w14:paraId="05B11A51" w14:textId="77777777" w:rsidR="00E1708D" w:rsidRPr="00E1708D" w:rsidRDefault="00E1708D" w:rsidP="00E1708D"/>
    <w:p w14:paraId="3EC5F3C9" w14:textId="77777777" w:rsidR="00E1708D" w:rsidRPr="00E1708D" w:rsidRDefault="00E1708D" w:rsidP="00E1708D"/>
    <w:p w14:paraId="1202D3E9" w14:textId="77777777" w:rsidR="00E1708D" w:rsidRDefault="00E1708D" w:rsidP="00E1708D">
      <w:pPr>
        <w:rPr>
          <w:color w:val="000F9F"/>
        </w:rPr>
      </w:pPr>
    </w:p>
    <w:p w14:paraId="37851D42" w14:textId="77777777" w:rsidR="00E1708D" w:rsidRDefault="00E1708D" w:rsidP="00E1708D">
      <w:pPr>
        <w:rPr>
          <w:color w:val="000F9F"/>
        </w:rPr>
      </w:pPr>
    </w:p>
    <w:p w14:paraId="6B19D5C6" w14:textId="47CE2E50" w:rsidR="00E1708D" w:rsidRDefault="00DC1647" w:rsidP="00E1708D">
      <w:r>
        <w:rPr>
          <w:noProof/>
        </w:rPr>
        <w:drawing>
          <wp:anchor distT="0" distB="0" distL="114300" distR="114300" simplePos="0" relativeHeight="251678720" behindDoc="0" locked="0" layoutInCell="1" allowOverlap="1" wp14:anchorId="1F979E35" wp14:editId="0419DE7F">
            <wp:simplePos x="0" y="0"/>
            <wp:positionH relativeFrom="margin">
              <wp:align>right</wp:align>
            </wp:positionH>
            <wp:positionV relativeFrom="paragraph">
              <wp:posOffset>548005</wp:posOffset>
            </wp:positionV>
            <wp:extent cx="5348605" cy="3377565"/>
            <wp:effectExtent l="0" t="0" r="4445" b="0"/>
            <wp:wrapSquare wrapText="bothSides"/>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l="25259" t="26597" r="21119" b="13210"/>
                    <a:stretch/>
                  </pic:blipFill>
                  <pic:spPr bwMode="auto">
                    <a:xfrm>
                      <a:off x="0" y="0"/>
                      <a:ext cx="5348605" cy="33775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1708D">
        <w:t>Luego de darle clic a la opción guardar automáticamente se guardará en la base de datos y se bloquearan los campos en donde se escribe los datos de las películas.</w:t>
      </w:r>
    </w:p>
    <w:p w14:paraId="592AF5D4" w14:textId="1549B5BF" w:rsidR="00E1708D" w:rsidRPr="000202C7" w:rsidRDefault="00E1708D" w:rsidP="00E1708D"/>
    <w:p w14:paraId="6025AB3E" w14:textId="14B3291B" w:rsidR="00E1708D" w:rsidRPr="000202C7" w:rsidRDefault="00E1708D" w:rsidP="00E1708D">
      <w:r>
        <w:t>Para poder apreciar que realmente se está guardando la información, revisamos la base de datos en la cual figura todos los registros que se han agregado.</w:t>
      </w:r>
    </w:p>
    <w:p w14:paraId="20275293" w14:textId="77777777" w:rsidR="00E1708D" w:rsidRPr="000202C7" w:rsidRDefault="00E1708D" w:rsidP="00E1708D">
      <w:pPr>
        <w:ind w:firstLine="708"/>
      </w:pPr>
      <w:r>
        <w:rPr>
          <w:noProof/>
        </w:rPr>
        <w:lastRenderedPageBreak/>
        <w:drawing>
          <wp:anchor distT="0" distB="0" distL="114300" distR="114300" simplePos="0" relativeHeight="251679744" behindDoc="0" locked="0" layoutInCell="1" allowOverlap="1" wp14:anchorId="22BCCD95" wp14:editId="086F6CB9">
            <wp:simplePos x="0" y="0"/>
            <wp:positionH relativeFrom="margin">
              <wp:align>center</wp:align>
            </wp:positionH>
            <wp:positionV relativeFrom="paragraph">
              <wp:posOffset>214630</wp:posOffset>
            </wp:positionV>
            <wp:extent cx="5181600" cy="2605405"/>
            <wp:effectExtent l="0" t="0" r="0" b="4445"/>
            <wp:wrapSquare wrapText="bothSides"/>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extLst>
                        <a:ext uri="{28A0092B-C50C-407E-A947-70E740481C1C}">
                          <a14:useLocalDpi xmlns:a14="http://schemas.microsoft.com/office/drawing/2010/main" val="0"/>
                        </a:ext>
                      </a:extLst>
                    </a:blip>
                    <a:srcRect t="252" r="377" b="10702"/>
                    <a:stretch/>
                  </pic:blipFill>
                  <pic:spPr bwMode="auto">
                    <a:xfrm>
                      <a:off x="0" y="0"/>
                      <a:ext cx="5181600" cy="26054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0C3301E" w14:textId="29178B74" w:rsidR="00E1708D" w:rsidRDefault="00E1708D" w:rsidP="00E1708D">
      <w:pPr>
        <w:rPr>
          <w:color w:val="000F9F"/>
        </w:rPr>
      </w:pPr>
    </w:p>
    <w:p w14:paraId="69E7B43E" w14:textId="77777777" w:rsidR="00E1708D" w:rsidRDefault="00E1708D" w:rsidP="00E1708D">
      <w:r>
        <w:t>Para ver el funcionamiento del botón editar se debe seleccionar el producto que se desea modificar actos seguido dar pulsa el botón de editar modificar todo lo que se desea y para finalizar clic al botón guardar</w:t>
      </w:r>
    </w:p>
    <w:p w14:paraId="074DB6A3" w14:textId="0CAD83E8" w:rsidR="00E1708D" w:rsidRDefault="00E1708D" w:rsidP="00E1708D">
      <w:pPr>
        <w:rPr>
          <w:color w:val="000F9F"/>
        </w:rPr>
      </w:pPr>
      <w:r>
        <w:rPr>
          <w:noProof/>
        </w:rPr>
        <mc:AlternateContent>
          <mc:Choice Requires="wpg">
            <w:drawing>
              <wp:anchor distT="0" distB="0" distL="114300" distR="114300" simplePos="0" relativeHeight="251681792" behindDoc="0" locked="0" layoutInCell="1" allowOverlap="1" wp14:anchorId="77AA0FE1" wp14:editId="2D6E4790">
                <wp:simplePos x="0" y="0"/>
                <wp:positionH relativeFrom="page">
                  <wp:align>center</wp:align>
                </wp:positionH>
                <wp:positionV relativeFrom="paragraph">
                  <wp:posOffset>70485</wp:posOffset>
                </wp:positionV>
                <wp:extent cx="4945380" cy="3291840"/>
                <wp:effectExtent l="0" t="0" r="7620" b="0"/>
                <wp:wrapNone/>
                <wp:docPr id="11" name="Grupo 11"/>
                <wp:cNvGraphicFramePr/>
                <a:graphic xmlns:a="http://schemas.openxmlformats.org/drawingml/2006/main">
                  <a:graphicData uri="http://schemas.microsoft.com/office/word/2010/wordprocessingGroup">
                    <wpg:wgp>
                      <wpg:cNvGrpSpPr/>
                      <wpg:grpSpPr>
                        <a:xfrm>
                          <a:off x="0" y="0"/>
                          <a:ext cx="4945380" cy="3291840"/>
                          <a:chOff x="-62507" y="-45616"/>
                          <a:chExt cx="5138806" cy="3358216"/>
                        </a:xfrm>
                      </wpg:grpSpPr>
                      <pic:pic xmlns:pic="http://schemas.openxmlformats.org/drawingml/2006/picture">
                        <pic:nvPicPr>
                          <pic:cNvPr id="12" name="Imagen 12"/>
                          <pic:cNvPicPr>
                            <a:picLocks noChangeAspect="1"/>
                          </pic:cNvPicPr>
                        </pic:nvPicPr>
                        <pic:blipFill rotWithShape="1">
                          <a:blip r:embed="rId23">
                            <a:extLst>
                              <a:ext uri="{28A0092B-C50C-407E-A947-70E740481C1C}">
                                <a14:useLocalDpi xmlns:a14="http://schemas.microsoft.com/office/drawing/2010/main" val="0"/>
                              </a:ext>
                            </a:extLst>
                          </a:blip>
                          <a:srcRect l="25260" t="26087" r="22241" b="14350"/>
                          <a:stretch/>
                        </pic:blipFill>
                        <pic:spPr bwMode="auto">
                          <a:xfrm>
                            <a:off x="-62507" y="-45616"/>
                            <a:ext cx="5138806" cy="3279916"/>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3" name="Gráfico 13" descr="Cursor"/>
                          <pic:cNvPicPr>
                            <a:picLocks noChangeAspect="1"/>
                          </pic:cNvPicPr>
                        </pic:nvPicPr>
                        <pic:blipFill>
                          <a:blip r:embed="rId11" cstate="print">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1212916" y="3038280"/>
                            <a:ext cx="274319" cy="27432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28A877E" id="Grupo 11" o:spid="_x0000_s1026" style="position:absolute;margin-left:0;margin-top:5.55pt;width:389.4pt;height:259.2pt;z-index:251681792;mso-position-horizontal:center;mso-position-horizontal-relative:page;mso-width-relative:margin;mso-height-relative:margin" coordorigin="-625,-456" coordsize="51388,33582"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">
                <v:shape id="Imagen 12" o:spid="_x0000_s1027" type="#_x0000_t75" style="position:absolute;left:-625;top:-456;width:51387;height:327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">
                  <v:imagedata r:id="rId24" o:title="" croptop="17096f" cropbottom="9404f" cropleft="16554f" cropright="14576f"/>
                </v:shape>
                <v:shape id="Gráfico 13" o:spid="_x0000_s1028" type="#_x0000_t75" alt="Cursor" style="position:absolute;left:12129;top:30382;width:2743;height:27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">
                  <v:imagedata r:id="rId14" o:title="Cursor"/>
                </v:shape>
                <w10:wrap anchorx="page"/>
              </v:group>
            </w:pict>
          </mc:Fallback>
        </mc:AlternateContent>
      </w:r>
    </w:p>
    <w:p w14:paraId="3A4670CE" w14:textId="77777777" w:rsidR="00E1708D" w:rsidRDefault="00E1708D" w:rsidP="00E1708D"/>
    <w:p w14:paraId="45A4D111" w14:textId="77777777" w:rsidR="00E1708D" w:rsidRPr="00E1708D" w:rsidRDefault="00E1708D" w:rsidP="00E1708D"/>
    <w:p w14:paraId="06645C46" w14:textId="77777777" w:rsidR="00E1708D" w:rsidRPr="00E1708D" w:rsidRDefault="00E1708D" w:rsidP="00E1708D"/>
    <w:p w14:paraId="237FECF3" w14:textId="77777777" w:rsidR="00E1708D" w:rsidRPr="00E1708D" w:rsidRDefault="00E1708D" w:rsidP="00E1708D"/>
    <w:p w14:paraId="2BAAEAE6" w14:textId="77777777" w:rsidR="00E1708D" w:rsidRPr="00E1708D" w:rsidRDefault="00E1708D" w:rsidP="00E1708D"/>
    <w:p w14:paraId="0C0A409D" w14:textId="77777777" w:rsidR="00E1708D" w:rsidRPr="00E1708D" w:rsidRDefault="00E1708D" w:rsidP="00E1708D"/>
    <w:p w14:paraId="1CC48A2E" w14:textId="77777777" w:rsidR="00E1708D" w:rsidRPr="00E1708D" w:rsidRDefault="00E1708D" w:rsidP="00E1708D"/>
    <w:p w14:paraId="005C1ED8" w14:textId="77777777" w:rsidR="00E1708D" w:rsidRPr="00E1708D" w:rsidRDefault="00E1708D" w:rsidP="00E1708D"/>
    <w:p w14:paraId="578A10D8" w14:textId="77777777" w:rsidR="00E1708D" w:rsidRPr="00E1708D" w:rsidRDefault="00E1708D" w:rsidP="00E1708D"/>
    <w:p w14:paraId="4D5F6A17" w14:textId="77777777" w:rsidR="00E1708D" w:rsidRPr="00E1708D" w:rsidRDefault="00E1708D" w:rsidP="00E1708D"/>
    <w:p w14:paraId="238DD92A" w14:textId="77777777" w:rsidR="00E1708D" w:rsidRPr="00E1708D" w:rsidRDefault="00E1708D" w:rsidP="00E1708D"/>
    <w:p w14:paraId="17EA83FF" w14:textId="35AAA995" w:rsidR="00E1708D" w:rsidRDefault="00E1708D" w:rsidP="00E1708D">
      <w:pPr>
        <w:tabs>
          <w:tab w:val="left" w:pos="3912"/>
        </w:tabs>
      </w:pPr>
    </w:p>
    <w:p w14:paraId="6F3891B1" w14:textId="77777777" w:rsidR="00E1708D" w:rsidRDefault="00E1708D" w:rsidP="00E1708D">
      <w:pPr>
        <w:tabs>
          <w:tab w:val="left" w:pos="3912"/>
        </w:tabs>
      </w:pPr>
    </w:p>
    <w:p w14:paraId="33CA9432" w14:textId="77777777" w:rsidR="00E1708D" w:rsidRDefault="00E1708D" w:rsidP="00E1708D">
      <w:pPr>
        <w:tabs>
          <w:tab w:val="left" w:pos="3912"/>
        </w:tabs>
      </w:pPr>
    </w:p>
    <w:p w14:paraId="1CF576FA" w14:textId="2587C17A" w:rsidR="00E1708D" w:rsidRDefault="00E1708D" w:rsidP="00E1708D">
      <w:pPr>
        <w:tabs>
          <w:tab w:val="left" w:pos="3912"/>
        </w:tabs>
      </w:pPr>
      <w:r>
        <w:rPr>
          <w:noProof/>
        </w:rPr>
        <w:lastRenderedPageBreak/>
        <mc:AlternateContent>
          <mc:Choice Requires="wpg">
            <w:drawing>
              <wp:anchor distT="0" distB="0" distL="114300" distR="114300" simplePos="0" relativeHeight="251683840" behindDoc="0" locked="0" layoutInCell="1" allowOverlap="1" wp14:anchorId="641628AE" wp14:editId="34C24107">
                <wp:simplePos x="0" y="0"/>
                <wp:positionH relativeFrom="margin">
                  <wp:align>center</wp:align>
                </wp:positionH>
                <wp:positionV relativeFrom="paragraph">
                  <wp:posOffset>-219710</wp:posOffset>
                </wp:positionV>
                <wp:extent cx="5204460" cy="3070860"/>
                <wp:effectExtent l="0" t="0" r="0" b="0"/>
                <wp:wrapNone/>
                <wp:docPr id="14" name="Grupo 14"/>
                <wp:cNvGraphicFramePr/>
                <a:graphic xmlns:a="http://schemas.openxmlformats.org/drawingml/2006/main">
                  <a:graphicData uri="http://schemas.microsoft.com/office/word/2010/wordprocessingGroup">
                    <wpg:wgp>
                      <wpg:cNvGrpSpPr/>
                      <wpg:grpSpPr>
                        <a:xfrm>
                          <a:off x="0" y="0"/>
                          <a:ext cx="5204460" cy="3070860"/>
                          <a:chOff x="0" y="0"/>
                          <a:chExt cx="4404360" cy="2865120"/>
                        </a:xfrm>
                      </wpg:grpSpPr>
                      <pic:pic xmlns:pic="http://schemas.openxmlformats.org/drawingml/2006/picture">
                        <pic:nvPicPr>
                          <pic:cNvPr id="15" name="Imagen 15"/>
                          <pic:cNvPicPr>
                            <a:picLocks noChangeAspect="1"/>
                          </pic:cNvPicPr>
                        </pic:nvPicPr>
                        <pic:blipFill rotWithShape="1">
                          <a:blip r:embed="rId25">
                            <a:extLst>
                              <a:ext uri="{28A0092B-C50C-407E-A947-70E740481C1C}">
                                <a14:useLocalDpi xmlns:a14="http://schemas.microsoft.com/office/drawing/2010/main" val="0"/>
                              </a:ext>
                            </a:extLst>
                          </a:blip>
                          <a:srcRect l="24912" t="26726" r="23203" b="13256"/>
                          <a:stretch/>
                        </pic:blipFill>
                        <pic:spPr bwMode="auto">
                          <a:xfrm>
                            <a:off x="0" y="0"/>
                            <a:ext cx="4404360" cy="286512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6" name="Gráfico 16" descr="Cursor"/>
                          <pic:cNvPicPr>
                            <a:picLocks noChangeAspect="1"/>
                          </pic:cNvPicPr>
                        </pic:nvPicPr>
                        <pic:blipFill>
                          <a:blip r:embed="rId11" cstate="print">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2560320" y="1150620"/>
                            <a:ext cx="234950" cy="22542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5E074D7" id="Grupo 14" o:spid="_x0000_s1026" style="position:absolute;margin-left:0;margin-top:-17.3pt;width:409.8pt;height:241.8pt;z-index:251683840;mso-position-horizontal:center;mso-position-horizontal-relative:margin;mso-width-relative:margin;mso-height-relative:margin" coordsize="44043,28651"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">
                <v:shape id="Imagen 15" o:spid="_x0000_s1027" type="#_x0000_t75" style="position:absolute;width:44043;height:286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">
                  <v:imagedata r:id="rId26" o:title="" croptop="17515f" cropbottom="8687f" cropleft="16326f" cropright="15206f"/>
                </v:shape>
                <v:shape id="Gráfico 16" o:spid="_x0000_s1028" type="#_x0000_t75" alt="Cursor" style="position:absolute;left:25603;top:11506;width:2349;height:22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">
                  <v:imagedata r:id="rId14" o:title="Cursor"/>
                </v:shape>
                <w10:wrap anchorx="margin"/>
              </v:group>
            </w:pict>
          </mc:Fallback>
        </mc:AlternateContent>
      </w:r>
    </w:p>
    <w:p w14:paraId="6E3413F8" w14:textId="77777777" w:rsidR="00E1708D" w:rsidRDefault="00E1708D" w:rsidP="00E1708D">
      <w:pPr>
        <w:tabs>
          <w:tab w:val="left" w:pos="3912"/>
        </w:tabs>
      </w:pPr>
    </w:p>
    <w:p w14:paraId="102D53C3" w14:textId="77777777" w:rsidR="00E1708D" w:rsidRPr="00E1708D" w:rsidRDefault="00E1708D" w:rsidP="00E1708D"/>
    <w:p w14:paraId="4A66AE85" w14:textId="77777777" w:rsidR="00E1708D" w:rsidRPr="00E1708D" w:rsidRDefault="00E1708D" w:rsidP="00E1708D"/>
    <w:p w14:paraId="5D13C979" w14:textId="77777777" w:rsidR="00E1708D" w:rsidRPr="00E1708D" w:rsidRDefault="00E1708D" w:rsidP="00E1708D"/>
    <w:p w14:paraId="3593C42C" w14:textId="77777777" w:rsidR="00E1708D" w:rsidRPr="00E1708D" w:rsidRDefault="00E1708D" w:rsidP="00E1708D"/>
    <w:p w14:paraId="34C4AEFA" w14:textId="77777777" w:rsidR="00E1708D" w:rsidRPr="00E1708D" w:rsidRDefault="00E1708D" w:rsidP="00E1708D"/>
    <w:p w14:paraId="68A8C4A5" w14:textId="77777777" w:rsidR="00E1708D" w:rsidRPr="00E1708D" w:rsidRDefault="00E1708D" w:rsidP="00E1708D"/>
    <w:p w14:paraId="0F45F966" w14:textId="77777777" w:rsidR="00E1708D" w:rsidRPr="00E1708D" w:rsidRDefault="00E1708D" w:rsidP="00E1708D"/>
    <w:p w14:paraId="083D0E4F" w14:textId="0E1DD9FB" w:rsidR="00E1708D" w:rsidRPr="00E1708D" w:rsidRDefault="00E1708D" w:rsidP="00E1708D"/>
    <w:p w14:paraId="13A03CF5" w14:textId="2A402FED" w:rsidR="00E1708D" w:rsidRPr="00E1708D" w:rsidRDefault="00E1708D" w:rsidP="00E1708D">
      <w:r>
        <w:rPr>
          <w:noProof/>
        </w:rPr>
        <w:drawing>
          <wp:anchor distT="0" distB="0" distL="114300" distR="114300" simplePos="0" relativeHeight="251685888" behindDoc="0" locked="0" layoutInCell="1" allowOverlap="1" wp14:anchorId="45EF0DCC" wp14:editId="7B7B6458">
            <wp:simplePos x="0" y="0"/>
            <wp:positionH relativeFrom="page">
              <wp:align>center</wp:align>
            </wp:positionH>
            <wp:positionV relativeFrom="paragraph">
              <wp:posOffset>403860</wp:posOffset>
            </wp:positionV>
            <wp:extent cx="5204460" cy="3281045"/>
            <wp:effectExtent l="0" t="0" r="0" b="0"/>
            <wp:wrapSquare wrapText="bothSides"/>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28A0092B-C50C-407E-A947-70E740481C1C}">
                          <a14:useLocalDpi xmlns:a14="http://schemas.microsoft.com/office/drawing/2010/main" val="0"/>
                        </a:ext>
                      </a:extLst>
                    </a:blip>
                    <a:srcRect l="25117" t="26338" r="21402" b="13712"/>
                    <a:stretch/>
                  </pic:blipFill>
                  <pic:spPr bwMode="auto">
                    <a:xfrm>
                      <a:off x="0" y="0"/>
                      <a:ext cx="5204460" cy="32810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95D3034" w14:textId="37079E2D" w:rsidR="00E1708D" w:rsidRPr="00E1708D" w:rsidRDefault="00E1708D" w:rsidP="00E1708D"/>
    <w:p w14:paraId="37872806" w14:textId="3F2FBC04" w:rsidR="00E1708D" w:rsidRPr="00E1708D" w:rsidRDefault="00E1708D" w:rsidP="00E1708D"/>
    <w:p w14:paraId="2F2DA7CA" w14:textId="77777777" w:rsidR="00E1708D" w:rsidRPr="00E1708D" w:rsidRDefault="00E1708D" w:rsidP="00E1708D"/>
    <w:p w14:paraId="354C631C" w14:textId="77777777" w:rsidR="00E1708D" w:rsidRPr="00E1708D" w:rsidRDefault="00E1708D" w:rsidP="00E1708D"/>
    <w:p w14:paraId="1031BD22" w14:textId="77777777" w:rsidR="00E1708D" w:rsidRPr="00E1708D" w:rsidRDefault="00E1708D" w:rsidP="00E1708D"/>
    <w:p w14:paraId="63A0D484" w14:textId="77777777" w:rsidR="00E1708D" w:rsidRDefault="00E1708D" w:rsidP="00E1708D">
      <w:r>
        <w:lastRenderedPageBreak/>
        <w:t>Se procede revisar la base de datos para ver si el cambio que se aplicó en el paso anterior se registra y modifica a la base de datos</w:t>
      </w:r>
    </w:p>
    <w:p w14:paraId="2C05C065" w14:textId="77777777" w:rsidR="00E1708D" w:rsidRPr="001A1226" w:rsidRDefault="00E1708D" w:rsidP="00E1708D">
      <w:r>
        <w:rPr>
          <w:noProof/>
        </w:rPr>
        <w:drawing>
          <wp:anchor distT="0" distB="0" distL="114300" distR="114300" simplePos="0" relativeHeight="251687936" behindDoc="0" locked="0" layoutInCell="1" allowOverlap="1" wp14:anchorId="0EBABA39" wp14:editId="2C86C76B">
            <wp:simplePos x="0" y="0"/>
            <wp:positionH relativeFrom="margin">
              <wp:align>center</wp:align>
            </wp:positionH>
            <wp:positionV relativeFrom="paragraph">
              <wp:posOffset>62865</wp:posOffset>
            </wp:positionV>
            <wp:extent cx="3939540" cy="1676400"/>
            <wp:effectExtent l="0" t="0" r="3810" b="0"/>
            <wp:wrapSquare wrapText="bothSides"/>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extLst>
                        <a:ext uri="{28A0092B-C50C-407E-A947-70E740481C1C}">
                          <a14:useLocalDpi xmlns:a14="http://schemas.microsoft.com/office/drawing/2010/main" val="0"/>
                        </a:ext>
                      </a:extLst>
                    </a:blip>
                    <a:srcRect l="564" t="15803" r="65487" b="58520"/>
                    <a:stretch/>
                  </pic:blipFill>
                  <pic:spPr bwMode="auto">
                    <a:xfrm>
                      <a:off x="0" y="0"/>
                      <a:ext cx="3939540" cy="1676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3B2A081" w14:textId="77777777" w:rsidR="00E1708D" w:rsidRPr="001A1226" w:rsidRDefault="00E1708D" w:rsidP="00E1708D"/>
    <w:p w14:paraId="26C46F73" w14:textId="77777777" w:rsidR="00E1708D" w:rsidRPr="001A1226" w:rsidRDefault="00E1708D" w:rsidP="00E1708D"/>
    <w:p w14:paraId="58F4488C" w14:textId="77777777" w:rsidR="00E1708D" w:rsidRPr="001A1226" w:rsidRDefault="00E1708D" w:rsidP="00E1708D"/>
    <w:p w14:paraId="2E8FFE6C" w14:textId="77777777" w:rsidR="00E1708D" w:rsidRPr="001A1226" w:rsidRDefault="00E1708D" w:rsidP="00E1708D"/>
    <w:p w14:paraId="65204DB9" w14:textId="77777777" w:rsidR="00E1708D" w:rsidRPr="001A1226" w:rsidRDefault="00E1708D" w:rsidP="00E1708D"/>
    <w:p w14:paraId="23529FE7" w14:textId="77777777" w:rsidR="00E1708D" w:rsidRPr="001A1226" w:rsidRDefault="00E1708D" w:rsidP="00E1708D"/>
    <w:p w14:paraId="33CD37C3" w14:textId="77777777" w:rsidR="00E1708D" w:rsidRDefault="00E1708D" w:rsidP="00E1708D"/>
    <w:p w14:paraId="62E0FB52" w14:textId="77777777" w:rsidR="00E1708D" w:rsidRDefault="00E1708D" w:rsidP="00E1708D">
      <w:r>
        <w:t xml:space="preserve">Ahora veremos la funcionalidad del botón eliminar, seleccionaremos el registro que se desea eliminar y luego se pulsará al botón eliminar </w:t>
      </w:r>
    </w:p>
    <w:p w14:paraId="6C165D91" w14:textId="77777777" w:rsidR="00E1708D" w:rsidRDefault="00E1708D" w:rsidP="00E1708D">
      <w:r>
        <w:rPr>
          <w:noProof/>
        </w:rPr>
        <mc:AlternateContent>
          <mc:Choice Requires="wpg">
            <w:drawing>
              <wp:anchor distT="0" distB="0" distL="114300" distR="114300" simplePos="0" relativeHeight="251688960" behindDoc="0" locked="0" layoutInCell="1" allowOverlap="1" wp14:anchorId="499D1BE0" wp14:editId="2B434F92">
                <wp:simplePos x="0" y="0"/>
                <wp:positionH relativeFrom="margin">
                  <wp:align>center</wp:align>
                </wp:positionH>
                <wp:positionV relativeFrom="paragraph">
                  <wp:posOffset>635</wp:posOffset>
                </wp:positionV>
                <wp:extent cx="4152900" cy="2656205"/>
                <wp:effectExtent l="0" t="0" r="0" b="0"/>
                <wp:wrapNone/>
                <wp:docPr id="20" name="Grupo 20"/>
                <wp:cNvGraphicFramePr/>
                <a:graphic xmlns:a="http://schemas.openxmlformats.org/drawingml/2006/main">
                  <a:graphicData uri="http://schemas.microsoft.com/office/word/2010/wordprocessingGroup">
                    <wpg:wgp>
                      <wpg:cNvGrpSpPr/>
                      <wpg:grpSpPr>
                        <a:xfrm>
                          <a:off x="0" y="0"/>
                          <a:ext cx="4152900" cy="2656205"/>
                          <a:chOff x="0" y="0"/>
                          <a:chExt cx="4152900" cy="2656205"/>
                        </a:xfrm>
                      </wpg:grpSpPr>
                      <pic:pic xmlns:pic="http://schemas.openxmlformats.org/drawingml/2006/picture">
                        <pic:nvPicPr>
                          <pic:cNvPr id="18" name="Imagen 18"/>
                          <pic:cNvPicPr>
                            <a:picLocks noChangeAspect="1"/>
                          </pic:cNvPicPr>
                        </pic:nvPicPr>
                        <pic:blipFill rotWithShape="1">
                          <a:blip r:embed="rId29" cstate="print">
                            <a:extLst>
                              <a:ext uri="{28A0092B-C50C-407E-A947-70E740481C1C}">
                                <a14:useLocalDpi xmlns:a14="http://schemas.microsoft.com/office/drawing/2010/main" val="0"/>
                              </a:ext>
                            </a:extLst>
                          </a:blip>
                          <a:srcRect l="25682" t="26338" r="21119" b="13461"/>
                          <a:stretch/>
                        </pic:blipFill>
                        <pic:spPr bwMode="auto">
                          <a:xfrm>
                            <a:off x="0" y="0"/>
                            <a:ext cx="4152900" cy="264350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9" name="Gráfico 19" descr="Cursor"/>
                          <pic:cNvPicPr>
                            <a:picLocks noChangeAspect="1"/>
                          </pic:cNvPicPr>
                        </pic:nvPicPr>
                        <pic:blipFill>
                          <a:blip r:embed="rId11" cstate="print">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2331720" y="2430780"/>
                            <a:ext cx="234950" cy="225425"/>
                          </a:xfrm>
                          <a:prstGeom prst="rect">
                            <a:avLst/>
                          </a:prstGeom>
                        </pic:spPr>
                      </pic:pic>
                    </wpg:wgp>
                  </a:graphicData>
                </a:graphic>
              </wp:anchor>
            </w:drawing>
          </mc:Choice>
          <mc:Fallback>
            <w:pict>
              <v:group w14:anchorId="2B8C7705" id="Grupo 20" o:spid="_x0000_s1026" style="position:absolute;margin-left:0;margin-top:.05pt;width:327pt;height:209.15pt;z-index:251688960;mso-position-horizontal:center;mso-position-horizontal-relative:margin" coordsize="41529,26562"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">
                <v:shape id="Imagen 18" o:spid="_x0000_s1027" type="#_x0000_t75" style="position:absolute;width:41529;height:264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">
                  <v:imagedata r:id="rId30" o:title="" croptop="17261f" cropbottom="8822f" cropleft="16831f" cropright="13841f"/>
                </v:shape>
                <v:shape id="Gráfico 19" o:spid="_x0000_s1028" type="#_x0000_t75" alt="Cursor" style="position:absolute;left:23317;top:24307;width:2349;height:22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">
                  <v:imagedata r:id="rId14" o:title="Cursor"/>
                </v:shape>
                <w10:wrap anchorx="margin"/>
              </v:group>
            </w:pict>
          </mc:Fallback>
        </mc:AlternateContent>
      </w:r>
    </w:p>
    <w:p w14:paraId="31106948" w14:textId="77777777" w:rsidR="00E1708D" w:rsidRDefault="00E1708D" w:rsidP="00E1708D"/>
    <w:p w14:paraId="5DA3AE52" w14:textId="77777777" w:rsidR="00E1708D" w:rsidRDefault="00E1708D" w:rsidP="00E1708D"/>
    <w:p w14:paraId="6B635E59" w14:textId="77777777" w:rsidR="00E1708D" w:rsidRPr="001A1226" w:rsidRDefault="00E1708D" w:rsidP="00E1708D"/>
    <w:p w14:paraId="5E275F03" w14:textId="77777777" w:rsidR="00E1708D" w:rsidRPr="001A1226" w:rsidRDefault="00E1708D" w:rsidP="00E1708D"/>
    <w:p w14:paraId="2774D879" w14:textId="77777777" w:rsidR="00E1708D" w:rsidRPr="001A1226" w:rsidRDefault="00E1708D" w:rsidP="00E1708D"/>
    <w:p w14:paraId="48A16064" w14:textId="77777777" w:rsidR="00E1708D" w:rsidRPr="001A1226" w:rsidRDefault="00E1708D" w:rsidP="00E1708D"/>
    <w:p w14:paraId="71FBAC46" w14:textId="77777777" w:rsidR="00E1708D" w:rsidRPr="001A1226" w:rsidRDefault="00E1708D" w:rsidP="00E1708D"/>
    <w:p w14:paraId="5F0CF25D" w14:textId="1115F29E" w:rsidR="00E1708D" w:rsidRDefault="00E1708D" w:rsidP="00E1708D"/>
    <w:p w14:paraId="12096374" w14:textId="78602ED2" w:rsidR="00E1708D" w:rsidRPr="001A1226" w:rsidRDefault="00E1708D" w:rsidP="00E1708D"/>
    <w:p w14:paraId="325EA155" w14:textId="1CF129D9" w:rsidR="00E1708D" w:rsidRDefault="00E1708D" w:rsidP="00E1708D">
      <w:r>
        <w:rPr>
          <w:noProof/>
        </w:rPr>
        <w:drawing>
          <wp:anchor distT="0" distB="0" distL="114300" distR="114300" simplePos="0" relativeHeight="251691008" behindDoc="0" locked="0" layoutInCell="1" allowOverlap="1" wp14:anchorId="5C2096FE" wp14:editId="528696A6">
            <wp:simplePos x="0" y="0"/>
            <wp:positionH relativeFrom="margin">
              <wp:posOffset>1088390</wp:posOffset>
            </wp:positionH>
            <wp:positionV relativeFrom="paragraph">
              <wp:posOffset>269240</wp:posOffset>
            </wp:positionV>
            <wp:extent cx="3578225" cy="1634490"/>
            <wp:effectExtent l="0" t="0" r="3175" b="3810"/>
            <wp:wrapSquare wrapText="bothSides"/>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extLst>
                        <a:ext uri="{28A0092B-C50C-407E-A947-70E740481C1C}">
                          <a14:useLocalDpi xmlns:a14="http://schemas.microsoft.com/office/drawing/2010/main" val="0"/>
                        </a:ext>
                      </a:extLst>
                    </a:blip>
                    <a:srcRect l="141" t="14548" r="65569" b="57610"/>
                    <a:stretch/>
                  </pic:blipFill>
                  <pic:spPr bwMode="auto">
                    <a:xfrm>
                      <a:off x="0" y="0"/>
                      <a:ext cx="3578225" cy="16344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Automáticamente se actualiza la base de datos </w:t>
      </w:r>
    </w:p>
    <w:p w14:paraId="16410F92" w14:textId="13CD317D" w:rsidR="00E1708D" w:rsidRDefault="00E1708D" w:rsidP="00E1708D">
      <w:pPr>
        <w:tabs>
          <w:tab w:val="left" w:pos="1200"/>
        </w:tabs>
        <w:rPr>
          <w:color w:val="000F9F"/>
        </w:rPr>
      </w:pPr>
    </w:p>
    <w:p w14:paraId="4EEF1529" w14:textId="77777777" w:rsidR="00E1708D" w:rsidRDefault="00E1708D" w:rsidP="00E1708D">
      <w:pPr>
        <w:tabs>
          <w:tab w:val="left" w:pos="1200"/>
        </w:tabs>
        <w:rPr>
          <w:color w:val="000F9F"/>
        </w:rPr>
      </w:pPr>
    </w:p>
    <w:p w14:paraId="6D3A7B97" w14:textId="325E27C9" w:rsidR="00E1708D" w:rsidRDefault="00E1708D" w:rsidP="00E1708D">
      <w:pPr>
        <w:tabs>
          <w:tab w:val="left" w:pos="1200"/>
        </w:tabs>
        <w:rPr>
          <w:color w:val="000F9F"/>
        </w:rPr>
      </w:pPr>
    </w:p>
    <w:p w14:paraId="754CC505" w14:textId="77777777" w:rsidR="00E1708D" w:rsidRDefault="00E1708D" w:rsidP="00E1708D">
      <w:pPr>
        <w:tabs>
          <w:tab w:val="left" w:pos="1200"/>
        </w:tabs>
        <w:rPr>
          <w:color w:val="000F9F"/>
        </w:rPr>
      </w:pPr>
    </w:p>
    <w:p w14:paraId="383621BE" w14:textId="77777777" w:rsidR="00E1708D" w:rsidRDefault="00E1708D" w:rsidP="00E1708D">
      <w:pPr>
        <w:tabs>
          <w:tab w:val="left" w:pos="1200"/>
        </w:tabs>
        <w:rPr>
          <w:color w:val="000F9F"/>
        </w:rPr>
      </w:pPr>
    </w:p>
    <w:p w14:paraId="4FB5EB6F" w14:textId="77777777" w:rsidR="00E1708D" w:rsidRDefault="00E1708D" w:rsidP="00E1708D">
      <w:pPr>
        <w:tabs>
          <w:tab w:val="left" w:pos="1200"/>
        </w:tabs>
        <w:rPr>
          <w:color w:val="000F9F"/>
        </w:rPr>
      </w:pPr>
    </w:p>
    <w:p w14:paraId="3C4C46CA" w14:textId="77777777" w:rsidR="00E1708D" w:rsidRPr="00127A70" w:rsidRDefault="00E1708D" w:rsidP="00E1708D">
      <w:pPr>
        <w:pStyle w:val="Tokio"/>
        <w:jc w:val="both"/>
        <w:rPr>
          <w:b/>
          <w:bCs/>
          <w:sz w:val="24"/>
          <w:szCs w:val="24"/>
        </w:rPr>
      </w:pPr>
      <w:r w:rsidRPr="00E1708D">
        <w:rPr>
          <w:b/>
          <w:color w:val="000F9F"/>
          <w:u w:val="single"/>
        </w:rPr>
        <w:lastRenderedPageBreak/>
        <w:t>Manual</w:t>
      </w:r>
      <w:r w:rsidRPr="00127A70">
        <w:rPr>
          <w:b/>
          <w:bCs/>
          <w:sz w:val="24"/>
          <w:szCs w:val="24"/>
        </w:rPr>
        <w:t xml:space="preserve"> </w:t>
      </w:r>
      <w:r w:rsidRPr="00E1708D">
        <w:rPr>
          <w:b/>
          <w:color w:val="000F9F"/>
          <w:u w:val="single"/>
        </w:rPr>
        <w:t>de Instalación</w:t>
      </w:r>
    </w:p>
    <w:p w14:paraId="554495C3" w14:textId="77777777" w:rsidR="00E1708D" w:rsidRDefault="00E1708D" w:rsidP="00E1708D"/>
    <w:p w14:paraId="433246A3" w14:textId="77777777" w:rsidR="00E1708D" w:rsidRDefault="00E1708D" w:rsidP="00E1708D">
      <w:pPr>
        <w:pStyle w:val="Prrafodelista"/>
        <w:numPr>
          <w:ilvl w:val="0"/>
          <w:numId w:val="10"/>
        </w:numPr>
        <w:jc w:val="both"/>
      </w:pPr>
      <w:r>
        <w:t>Instalar Python: Es necesario tener instalado Python en el equipo para poder ejecutar el proyecto. El proyecto fue desarrollado con la versión 3.7.9, aunque puede funcionar con otras versiones. Se puede descargar desde el sitio web oficial de Python.</w:t>
      </w:r>
    </w:p>
    <w:p w14:paraId="7ACCAB29" w14:textId="77777777" w:rsidR="00E1708D" w:rsidRDefault="00E1708D" w:rsidP="00E1708D">
      <w:pPr>
        <w:pStyle w:val="Prrafodelista"/>
        <w:jc w:val="both"/>
      </w:pPr>
    </w:p>
    <w:p w14:paraId="18CF3CD5" w14:textId="77777777" w:rsidR="00E1708D" w:rsidRDefault="00E1708D" w:rsidP="00E1708D">
      <w:pPr>
        <w:pStyle w:val="Prrafodelista"/>
        <w:numPr>
          <w:ilvl w:val="0"/>
          <w:numId w:val="10"/>
        </w:numPr>
        <w:jc w:val="both"/>
      </w:pPr>
      <w:r>
        <w:t xml:space="preserve">Instalar </w:t>
      </w:r>
      <w:proofErr w:type="spellStart"/>
      <w:r>
        <w:t>Tkinter</w:t>
      </w:r>
      <w:proofErr w:type="spellEnd"/>
      <w:r>
        <w:t xml:space="preserve">: </w:t>
      </w:r>
      <w:proofErr w:type="spellStart"/>
      <w:r>
        <w:t>Tkinter</w:t>
      </w:r>
      <w:proofErr w:type="spellEnd"/>
      <w:r>
        <w:t xml:space="preserve"> es un módulo de Python que permite crear interfaces gráficas de usuario. Si se tiene una versión de Python 3.7 instalada, </w:t>
      </w:r>
      <w:proofErr w:type="spellStart"/>
      <w:r>
        <w:t>Tkinter</w:t>
      </w:r>
      <w:proofErr w:type="spellEnd"/>
      <w:r>
        <w:t xml:space="preserve"> debería estar disponible por defecto. Si no es así, se debe instalar </w:t>
      </w:r>
      <w:proofErr w:type="spellStart"/>
      <w:r>
        <w:t>Tkinter</w:t>
      </w:r>
      <w:proofErr w:type="spellEnd"/>
      <w:r>
        <w:t xml:space="preserve"> a través del gestor de paquetes de Python.</w:t>
      </w:r>
    </w:p>
    <w:p w14:paraId="615D7172" w14:textId="77777777" w:rsidR="00E1708D" w:rsidRDefault="00E1708D" w:rsidP="00E1708D">
      <w:pPr>
        <w:pStyle w:val="Prrafodelista"/>
        <w:jc w:val="both"/>
      </w:pPr>
    </w:p>
    <w:p w14:paraId="58D619D9" w14:textId="77777777" w:rsidR="00E1708D" w:rsidRDefault="00E1708D" w:rsidP="00E1708D">
      <w:pPr>
        <w:pStyle w:val="Prrafodelista"/>
        <w:numPr>
          <w:ilvl w:val="0"/>
          <w:numId w:val="10"/>
        </w:numPr>
        <w:jc w:val="both"/>
      </w:pPr>
      <w:r>
        <w:t>Instalar SQLite: SQLite es el motor de base de datos que se utiliza en este proyecto. SQLite es una biblioteca escrita en C que proporciona un motor de base de datos SQL ligero y sin servidor. La biblioteca está disponible para muchos sistemas operativos, incluyendo Windows y Linux. Se puede descargar desde el sitio web oficial de SQLite.</w:t>
      </w:r>
    </w:p>
    <w:p w14:paraId="28AA8834" w14:textId="77777777" w:rsidR="00E1708D" w:rsidRDefault="00E1708D" w:rsidP="00E1708D">
      <w:pPr>
        <w:pStyle w:val="Prrafodelista"/>
      </w:pPr>
    </w:p>
    <w:p w14:paraId="3137FBB9" w14:textId="77777777" w:rsidR="00E1708D" w:rsidRDefault="00E1708D" w:rsidP="00E1708D">
      <w:pPr>
        <w:pStyle w:val="Prrafodelista"/>
        <w:numPr>
          <w:ilvl w:val="0"/>
          <w:numId w:val="10"/>
        </w:numPr>
        <w:jc w:val="both"/>
      </w:pPr>
      <w:r>
        <w:t>Configurar el entorno: Después de descargar el código del proyecto, se debe configurar el entorno de trabajo para poder ejecutarlo. Esto implica asegurarse de que todas las bibliotecas y módulos necesarios estén instalados y que se tenga acceso a la base de datos.</w:t>
      </w:r>
    </w:p>
    <w:p w14:paraId="4BC0B0F6" w14:textId="77777777" w:rsidR="00E1708D" w:rsidRDefault="00E1708D" w:rsidP="00E1708D">
      <w:pPr>
        <w:pStyle w:val="Prrafodelista"/>
      </w:pPr>
    </w:p>
    <w:p w14:paraId="3A51B585" w14:textId="77777777" w:rsidR="00E1708D" w:rsidRDefault="00E1708D" w:rsidP="00E1708D">
      <w:pPr>
        <w:pStyle w:val="Prrafodelista"/>
        <w:numPr>
          <w:ilvl w:val="0"/>
          <w:numId w:val="10"/>
        </w:numPr>
        <w:jc w:val="both"/>
      </w:pPr>
      <w:r>
        <w:t>Ejecutar el proyecto: Una vez configurado el entorno, se puede ejecutar el proyecto abriendo el archivo principal con Python.</w:t>
      </w:r>
    </w:p>
    <w:p w14:paraId="682162E8" w14:textId="0FB9386A" w:rsidR="00B82A65" w:rsidRDefault="00B82A65" w:rsidP="00E1708D">
      <w:pPr>
        <w:tabs>
          <w:tab w:val="left" w:pos="1200"/>
        </w:tabs>
        <w:rPr>
          <w:rFonts w:ascii="Titillium Web" w:hAnsi="Titillium Web"/>
          <w:color w:val="000F9F"/>
        </w:rPr>
      </w:pPr>
      <w:r>
        <w:rPr>
          <w:color w:val="000F9F"/>
        </w:rPr>
        <w:br w:type="page"/>
      </w:r>
    </w:p>
    <w:p w14:paraId="63DC5A10" w14:textId="77777777" w:rsidR="00B82A65" w:rsidRDefault="00B82A65" w:rsidP="00EB4E44">
      <w:pPr>
        <w:pStyle w:val="Tokio"/>
        <w:jc w:val="both"/>
        <w:rPr>
          <w:b/>
          <w:color w:val="000F9F"/>
          <w:u w:val="single"/>
        </w:rPr>
      </w:pPr>
      <w:r w:rsidRPr="006D5B6D">
        <w:rPr>
          <w:b/>
          <w:color w:val="000F9F"/>
          <w:u w:val="single"/>
        </w:rPr>
        <w:lastRenderedPageBreak/>
        <w:t>CONCLUSIONES</w:t>
      </w:r>
    </w:p>
    <w:p w14:paraId="16516BBA" w14:textId="77777777" w:rsidR="00E1708D" w:rsidRDefault="00E1708D" w:rsidP="00E1708D">
      <w:pPr>
        <w:pStyle w:val="Prrafodelista"/>
        <w:numPr>
          <w:ilvl w:val="0"/>
          <w:numId w:val="11"/>
        </w:numPr>
      </w:pPr>
      <w:r w:rsidRPr="00127A70">
        <w:t xml:space="preserve">Aprendizaje de nuevas tecnologías: Este proyecto permitió aprender y aplicar nuevas tecnologías como Python, </w:t>
      </w:r>
      <w:proofErr w:type="spellStart"/>
      <w:r w:rsidRPr="00127A70">
        <w:t>Tkinter</w:t>
      </w:r>
      <w:proofErr w:type="spellEnd"/>
      <w:r w:rsidRPr="00127A70">
        <w:t xml:space="preserve"> y SQLite. Además, permitió adquirir conocimientos en programación de interfaces gráficas de usuario y bases de datos.</w:t>
      </w:r>
      <w:r w:rsidRPr="005D04B3">
        <w:t xml:space="preserve"> </w:t>
      </w:r>
    </w:p>
    <w:p w14:paraId="4C9E775E" w14:textId="77777777" w:rsidR="00E1708D" w:rsidRDefault="00E1708D" w:rsidP="00E1708D">
      <w:pPr>
        <w:pStyle w:val="Prrafodelista"/>
      </w:pPr>
    </w:p>
    <w:p w14:paraId="76561ED9" w14:textId="77777777" w:rsidR="00E1708D" w:rsidRDefault="00E1708D" w:rsidP="00E1708D">
      <w:pPr>
        <w:pStyle w:val="Prrafodelista"/>
        <w:numPr>
          <w:ilvl w:val="0"/>
          <w:numId w:val="11"/>
        </w:numPr>
      </w:pPr>
      <w:r w:rsidRPr="005D04B3">
        <w:t>Desarrollo de habilidades de programación: El proyecto permitió desarrollar habilidades de programación, tales como la capacidad de trabajar con estructuras de datos, realizar operaciones CRUD en bases de datos, crear interfaces gráficas de usuario</w:t>
      </w:r>
    </w:p>
    <w:p w14:paraId="60EA5288" w14:textId="77777777" w:rsidR="00E1708D" w:rsidRDefault="00E1708D" w:rsidP="00E1708D">
      <w:pPr>
        <w:pStyle w:val="Prrafodelista"/>
      </w:pPr>
    </w:p>
    <w:p w14:paraId="186D143C" w14:textId="77777777" w:rsidR="00E1708D" w:rsidRDefault="00E1708D" w:rsidP="00E1708D">
      <w:pPr>
        <w:pStyle w:val="Prrafodelista"/>
        <w:numPr>
          <w:ilvl w:val="0"/>
          <w:numId w:val="11"/>
        </w:numPr>
      </w:pPr>
      <w:r w:rsidRPr="005D04B3">
        <w:t>Importancia de la documentación: La documentación es un aspecto crítico en cualquier proyecto de software. En este proyecto, se pudo apreciar la importancia de documentar el código, los procesos y los resultados para facilitar su comprensión y mantenimiento.</w:t>
      </w:r>
    </w:p>
    <w:p w14:paraId="2BADF9B2" w14:textId="77777777" w:rsidR="00E1708D" w:rsidRDefault="00E1708D" w:rsidP="00E1708D">
      <w:pPr>
        <w:pStyle w:val="Sinespaciado"/>
        <w:numPr>
          <w:ilvl w:val="0"/>
          <w:numId w:val="11"/>
        </w:numPr>
        <w:jc w:val="both"/>
      </w:pPr>
      <w:r>
        <w:t>Mejorar la interfaz de usuario: Aunque la interfaz actual es funcional, podría mejorarse en términos de usabilidad y apariencia visual.</w:t>
      </w:r>
    </w:p>
    <w:p w14:paraId="4C50E879" w14:textId="77777777" w:rsidR="00E1708D" w:rsidRDefault="00E1708D" w:rsidP="00E1708D">
      <w:pPr>
        <w:pStyle w:val="Prrafodelista"/>
        <w:jc w:val="both"/>
      </w:pPr>
    </w:p>
    <w:p w14:paraId="56F33662" w14:textId="77777777" w:rsidR="00E1708D" w:rsidRDefault="00E1708D" w:rsidP="00E1708D">
      <w:pPr>
        <w:pStyle w:val="Prrafodelista"/>
        <w:numPr>
          <w:ilvl w:val="0"/>
          <w:numId w:val="11"/>
        </w:numPr>
        <w:jc w:val="both"/>
      </w:pPr>
      <w:r>
        <w:t>Implementar nuevas funcionalidades: Se podrían agregar nuevas funcionalidades, como la capacidad de buscar películas por género o duración, o la posibilidad de agregar una imagen de portada para cada película.</w:t>
      </w:r>
    </w:p>
    <w:p w14:paraId="4B7A31EE" w14:textId="77777777" w:rsidR="00E1708D" w:rsidRDefault="00E1708D" w:rsidP="00E1708D">
      <w:pPr>
        <w:pStyle w:val="Prrafodelista"/>
        <w:jc w:val="both"/>
      </w:pPr>
    </w:p>
    <w:p w14:paraId="29DA599E" w14:textId="77777777" w:rsidR="00E1708D" w:rsidRDefault="00E1708D" w:rsidP="00E1708D">
      <w:pPr>
        <w:pStyle w:val="Prrafodelista"/>
        <w:numPr>
          <w:ilvl w:val="0"/>
          <w:numId w:val="11"/>
        </w:numPr>
        <w:jc w:val="both"/>
      </w:pPr>
      <w:r>
        <w:t>Añadir medidas de seguridad: Se podrían implementar medidas de seguridad adicionales para proteger la integridad de la base de datos y la información almacenada.</w:t>
      </w:r>
    </w:p>
    <w:p w14:paraId="38ACDA4A" w14:textId="77777777" w:rsidR="00E1708D" w:rsidRDefault="00E1708D" w:rsidP="00E1708D">
      <w:pPr>
        <w:pStyle w:val="Prrafodelista"/>
        <w:jc w:val="both"/>
      </w:pPr>
    </w:p>
    <w:p w14:paraId="5A3F2531" w14:textId="77777777" w:rsidR="00E1708D" w:rsidRPr="00127A70" w:rsidRDefault="00E1708D" w:rsidP="00E1708D">
      <w:pPr>
        <w:pStyle w:val="Prrafodelista"/>
        <w:numPr>
          <w:ilvl w:val="0"/>
          <w:numId w:val="11"/>
        </w:numPr>
        <w:jc w:val="both"/>
      </w:pPr>
      <w:r>
        <w:t>Mejorar el rendimiento: Si la aplicación se vuelve más grande y maneja más datos, podría haber problemas de rendimiento que necesiten ser abordados. Se podrían implementar técnicas de optimización de la base de datos para mejorar el rendimiento.</w:t>
      </w:r>
    </w:p>
    <w:p w14:paraId="1777F45A" w14:textId="77777777" w:rsidR="006D5B6D" w:rsidRPr="006D5B6D" w:rsidRDefault="006D5B6D" w:rsidP="00EB4E44">
      <w:pPr>
        <w:pStyle w:val="Tokio"/>
        <w:jc w:val="both"/>
        <w:rPr>
          <w:b/>
          <w:color w:val="000F9F"/>
          <w:u w:val="single"/>
        </w:rPr>
      </w:pPr>
    </w:p>
    <w:p w14:paraId="6FE5E0AE" w14:textId="77777777" w:rsidR="00EB4E44" w:rsidRPr="00AA473D" w:rsidRDefault="00EB4E44" w:rsidP="00EB4E44">
      <w:pPr>
        <w:pStyle w:val="Tokio"/>
        <w:jc w:val="both"/>
      </w:pPr>
    </w:p>
    <w:sectPr w:rsidR="00EB4E44" w:rsidRPr="00AA473D" w:rsidSect="00B354D4">
      <w:headerReference w:type="default" r:id="rId32"/>
      <w:footerReference w:type="default" r:id="rId33"/>
      <w:pgSz w:w="11906" w:h="16838"/>
      <w:pgMar w:top="2410" w:right="1558" w:bottom="1843" w:left="1418" w:header="708" w:footer="627"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C90B66C" w14:textId="77777777" w:rsidR="00C80B31" w:rsidRDefault="00C80B31" w:rsidP="00495C7F">
      <w:pPr>
        <w:spacing w:after="0" w:line="240" w:lineRule="auto"/>
      </w:pPr>
      <w:r>
        <w:separator/>
      </w:r>
    </w:p>
  </w:endnote>
  <w:endnote w:type="continuationSeparator" w:id="0">
    <w:p w14:paraId="626A7003" w14:textId="77777777" w:rsidR="00C80B31" w:rsidRDefault="00C80B31" w:rsidP="00495C7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ircular Std Book">
    <w:altName w:val="Calibri"/>
    <w:panose1 w:val="00000000000000000000"/>
    <w:charset w:val="00"/>
    <w:family w:val="swiss"/>
    <w:notTrueType/>
    <w:pitch w:val="variable"/>
    <w:sig w:usb0="8000002F" w:usb1="5000E47B" w:usb2="00000008" w:usb3="00000000" w:csb0="00000001" w:csb1="00000000"/>
  </w:font>
  <w:font w:name="Titillium Web">
    <w:altName w:val="Titillium Web"/>
    <w:charset w:val="00"/>
    <w:family w:val="auto"/>
    <w:pitch w:val="variable"/>
    <w:sig w:usb0="00000007" w:usb1="00000001" w:usb2="00000000" w:usb3="00000000" w:csb0="00000093" w:csb1="00000000"/>
  </w:font>
  <w:font w:name="Circular Std Black">
    <w:altName w:val="Calibri"/>
    <w:panose1 w:val="00000000000000000000"/>
    <w:charset w:val="00"/>
    <w:family w:val="swiss"/>
    <w:notTrueType/>
    <w:pitch w:val="variable"/>
    <w:sig w:usb0="8000002F" w:usb1="5000E47B" w:usb2="00000008"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927419" w14:textId="77777777" w:rsidR="00495C7F" w:rsidRDefault="00495C7F" w:rsidP="00B354D4">
    <w:pPr>
      <w:pStyle w:val="Pa0"/>
      <w:rPr>
        <w:rFonts w:cs="Circular Std Book"/>
        <w:color w:val="000C9D"/>
        <w:sz w:val="20"/>
        <w:szCs w:val="20"/>
      </w:rPr>
    </w:pPr>
    <w:r>
      <w:rPr>
        <w:noProof/>
        <w:lang w:eastAsia="es-ES"/>
      </w:rPr>
      <w:drawing>
        <wp:anchor distT="0" distB="0" distL="114300" distR="114300" simplePos="0" relativeHeight="251659264" behindDoc="0" locked="0" layoutInCell="1" allowOverlap="1" wp14:anchorId="63D6101E" wp14:editId="26352B23">
          <wp:simplePos x="0" y="0"/>
          <wp:positionH relativeFrom="margin">
            <wp:align>right</wp:align>
          </wp:positionH>
          <wp:positionV relativeFrom="paragraph">
            <wp:posOffset>-71120</wp:posOffset>
          </wp:positionV>
          <wp:extent cx="1031875" cy="533000"/>
          <wp:effectExtent l="0" t="0" r="0" b="0"/>
          <wp:wrapNone/>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tokio-01.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031875" cy="533000"/>
                  </a:xfrm>
                  <a:prstGeom prst="rect">
                    <a:avLst/>
                  </a:prstGeom>
                </pic:spPr>
              </pic:pic>
            </a:graphicData>
          </a:graphic>
          <wp14:sizeRelH relativeFrom="page">
            <wp14:pctWidth>0</wp14:pctWidth>
          </wp14:sizeRelH>
          <wp14:sizeRelV relativeFrom="page">
            <wp14:pctHeight>0</wp14:pctHeight>
          </wp14:sizeRelV>
        </wp:anchor>
      </w:drawing>
    </w:r>
    <w:r w:rsidR="004808A3">
      <w:rPr>
        <w:rStyle w:val="A7"/>
        <w:b w:val="0"/>
        <w:bCs w:val="0"/>
      </w:rPr>
      <w:t>PYTHON</w:t>
    </w:r>
  </w:p>
  <w:p w14:paraId="7F7CAEC2" w14:textId="65F2A8B9" w:rsidR="00495C7F" w:rsidRDefault="00B354D4" w:rsidP="00495C7F">
    <w:pPr>
      <w:pStyle w:val="Piedepgina"/>
      <w:rPr>
        <w:rStyle w:val="A7"/>
        <w:rFonts w:ascii="Circular Std Black" w:hAnsi="Circular Std Black" w:cs="Circular Std Black"/>
      </w:rPr>
    </w:pPr>
    <w:r>
      <w:rPr>
        <w:rStyle w:val="A7"/>
        <w:rFonts w:ascii="Circular Std Black" w:hAnsi="Circular Std Black" w:cs="Circular Std Black"/>
      </w:rPr>
      <w:t>PROYECTO FINAL</w:t>
    </w:r>
    <w:r w:rsidR="00B268D3">
      <w:rPr>
        <w:rStyle w:val="A7"/>
        <w:rFonts w:ascii="Circular Std Black" w:hAnsi="Circular Std Black" w:cs="Circular Std Black"/>
      </w:rPr>
      <w:t>. PROPUESTA</w:t>
    </w:r>
    <w:r w:rsidR="00E1708D">
      <w:rPr>
        <w:rStyle w:val="A7"/>
        <w:rFonts w:ascii="Circular Std Black" w:hAnsi="Circular Std Black" w:cs="Circular Std Black"/>
      </w:rPr>
      <w:t xml:space="preserve"> LIBRE</w:t>
    </w:r>
  </w:p>
  <w:p w14:paraId="6D4933D9" w14:textId="1579D68E" w:rsidR="0038384E" w:rsidRDefault="00E1708D" w:rsidP="00495C7F">
    <w:pPr>
      <w:pStyle w:val="Piedepgina"/>
    </w:pPr>
    <w:r>
      <w:rPr>
        <w:rStyle w:val="A7"/>
        <w:rFonts w:ascii="Circular Std Black" w:hAnsi="Circular Std Black" w:cs="Circular Std Black"/>
      </w:rPr>
      <w:t>Luis Angel Torres Carranza</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6FFDD92" w14:textId="77777777" w:rsidR="00C80B31" w:rsidRDefault="00C80B31" w:rsidP="00495C7F">
      <w:pPr>
        <w:spacing w:after="0" w:line="240" w:lineRule="auto"/>
      </w:pPr>
      <w:r>
        <w:separator/>
      </w:r>
    </w:p>
  </w:footnote>
  <w:footnote w:type="continuationSeparator" w:id="0">
    <w:p w14:paraId="5E741C9E" w14:textId="77777777" w:rsidR="00C80B31" w:rsidRDefault="00C80B31" w:rsidP="00495C7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521B4D" w14:textId="77777777" w:rsidR="00495C7F" w:rsidRDefault="00BC0B15">
    <w:pPr>
      <w:pStyle w:val="Encabezado"/>
    </w:pPr>
    <w:r>
      <w:rPr>
        <w:noProof/>
        <w:lang w:eastAsia="es-ES"/>
      </w:rPr>
      <w:drawing>
        <wp:anchor distT="0" distB="0" distL="114300" distR="114300" simplePos="0" relativeHeight="251658240" behindDoc="0" locked="0" layoutInCell="1" allowOverlap="1" wp14:anchorId="2237C865" wp14:editId="510F8044">
          <wp:simplePos x="0" y="0"/>
          <wp:positionH relativeFrom="column">
            <wp:posOffset>5328058</wp:posOffset>
          </wp:positionH>
          <wp:positionV relativeFrom="paragraph">
            <wp:posOffset>-1905</wp:posOffset>
          </wp:positionV>
          <wp:extent cx="350450" cy="313690"/>
          <wp:effectExtent l="0" t="0" r="0" b="0"/>
          <wp:wrapNone/>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sotipo azul.png"/>
                  <pic:cNvPicPr/>
                </pic:nvPicPr>
                <pic:blipFill>
                  <a:blip r:embed="rId1" cstate="print">
                    <a:extLst>
                      <a:ext uri="{28A0092B-C50C-407E-A947-70E740481C1C}">
                        <a14:useLocalDpi xmlns:a14="http://schemas.microsoft.com/office/drawing/2010/main" val="0"/>
                      </a:ext>
                    </a:extLst>
                  </a:blip>
                  <a:stretch>
                    <a:fillRect/>
                  </a:stretch>
                </pic:blipFill>
                <pic:spPr>
                  <a:xfrm flipH="1" flipV="1">
                    <a:off x="0" y="0"/>
                    <a:ext cx="350450" cy="313690"/>
                  </a:xfrm>
                  <a:prstGeom prst="rect">
                    <a:avLst/>
                  </a:prstGeom>
                </pic:spPr>
              </pic:pic>
            </a:graphicData>
          </a:graphic>
          <wp14:sizeRelH relativeFrom="margin">
            <wp14:pctWidth>0</wp14:pctWidth>
          </wp14:sizeRelH>
          <wp14:sizeRelV relativeFrom="margin">
            <wp14:pctHeight>0</wp14:pctHeight>
          </wp14:sizeRelV>
        </wp:anchor>
      </w:drawing>
    </w:r>
    <w:r w:rsidR="000441FD">
      <w:rPr>
        <w:noProof/>
        <w:lang w:eastAsia="es-ES"/>
      </w:rPr>
      <w:drawing>
        <wp:anchor distT="0" distB="0" distL="114300" distR="114300" simplePos="0" relativeHeight="251660288" behindDoc="0" locked="0" layoutInCell="1" allowOverlap="1" wp14:anchorId="5AB885AC" wp14:editId="73ECF092">
          <wp:simplePos x="0" y="0"/>
          <wp:positionH relativeFrom="column">
            <wp:posOffset>-52602</wp:posOffset>
          </wp:positionH>
          <wp:positionV relativeFrom="paragraph">
            <wp:posOffset>3175</wp:posOffset>
          </wp:positionV>
          <wp:extent cx="692150" cy="362585"/>
          <wp:effectExtent l="0" t="0" r="0" b="0"/>
          <wp:wrapNone/>
          <wp:docPr id="31" name="Imagen 31" descr="C:\Users\Andrea\AppData\Local\Microsoft\Windows\INetCache\Content.Word\new technology schoo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C:\Users\Andrea\AppData\Local\Microsoft\Windows\INetCache\Content.Word\new technology school-01.png"/>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692150" cy="362585"/>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C8116A"/>
    <w:multiLevelType w:val="hybridMultilevel"/>
    <w:tmpl w:val="0BFC1E4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1A5D0BB3"/>
    <w:multiLevelType w:val="hybridMultilevel"/>
    <w:tmpl w:val="FA2E380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2BD36EB6"/>
    <w:multiLevelType w:val="hybridMultilevel"/>
    <w:tmpl w:val="4176D6B6"/>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 w15:restartNumberingAfterBreak="0">
    <w:nsid w:val="2D5B44E6"/>
    <w:multiLevelType w:val="hybridMultilevel"/>
    <w:tmpl w:val="5DCE220C"/>
    <w:lvl w:ilvl="0" w:tplc="0C0A000F">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340014BA"/>
    <w:multiLevelType w:val="hybridMultilevel"/>
    <w:tmpl w:val="8BD052B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345842EB"/>
    <w:multiLevelType w:val="hybridMultilevel"/>
    <w:tmpl w:val="D61C741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5BFC0AA2"/>
    <w:multiLevelType w:val="hybridMultilevel"/>
    <w:tmpl w:val="4546DA2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64A60C99"/>
    <w:multiLevelType w:val="hybridMultilevel"/>
    <w:tmpl w:val="DF80B118"/>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8" w15:restartNumberingAfterBreak="0">
    <w:nsid w:val="676F4C8F"/>
    <w:multiLevelType w:val="hybridMultilevel"/>
    <w:tmpl w:val="494E886A"/>
    <w:lvl w:ilvl="0" w:tplc="BC2EAE3E">
      <w:start w:val="1"/>
      <w:numFmt w:val="decimal"/>
      <w:lvlText w:val="%1."/>
      <w:lvlJc w:val="left"/>
      <w:pPr>
        <w:ind w:left="720" w:hanging="360"/>
      </w:pPr>
      <w:rPr>
        <w:rFonts w:asciiTheme="minorHAnsi" w:hAnsiTheme="minorHAnsi" w:cstheme="minorHAnsi" w:hint="default"/>
        <w:sz w:val="22"/>
      </w:rPr>
    </w:lvl>
    <w:lvl w:ilvl="1" w:tplc="0C0A0019">
      <w:start w:val="1"/>
      <w:numFmt w:val="lowerLetter"/>
      <w:lvlText w:val="%2."/>
      <w:lvlJc w:val="left"/>
      <w:pPr>
        <w:ind w:left="1636"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69B166A2"/>
    <w:multiLevelType w:val="hybridMultilevel"/>
    <w:tmpl w:val="AE9C226A"/>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start w:val="1"/>
      <w:numFmt w:val="decimal"/>
      <w:lvlText w:val="%4."/>
      <w:lvlJc w:val="left"/>
      <w:pPr>
        <w:ind w:left="2880" w:hanging="360"/>
      </w:pPr>
    </w:lvl>
    <w:lvl w:ilvl="4" w:tplc="0C0A0019">
      <w:start w:val="1"/>
      <w:numFmt w:val="lowerLetter"/>
      <w:lvlText w:val="%5."/>
      <w:lvlJc w:val="left"/>
      <w:pPr>
        <w:ind w:left="3600" w:hanging="360"/>
      </w:pPr>
    </w:lvl>
    <w:lvl w:ilvl="5" w:tplc="0C0A001B">
      <w:start w:val="1"/>
      <w:numFmt w:val="lowerRoman"/>
      <w:lvlText w:val="%6."/>
      <w:lvlJc w:val="right"/>
      <w:pPr>
        <w:ind w:left="4320" w:hanging="180"/>
      </w:pPr>
    </w:lvl>
    <w:lvl w:ilvl="6" w:tplc="0C0A000F">
      <w:start w:val="1"/>
      <w:numFmt w:val="decimal"/>
      <w:lvlText w:val="%7."/>
      <w:lvlJc w:val="left"/>
      <w:pPr>
        <w:ind w:left="5040" w:hanging="360"/>
      </w:pPr>
    </w:lvl>
    <w:lvl w:ilvl="7" w:tplc="0C0A0019">
      <w:start w:val="1"/>
      <w:numFmt w:val="lowerLetter"/>
      <w:lvlText w:val="%8."/>
      <w:lvlJc w:val="left"/>
      <w:pPr>
        <w:ind w:left="5760" w:hanging="360"/>
      </w:pPr>
    </w:lvl>
    <w:lvl w:ilvl="8" w:tplc="0C0A001B">
      <w:start w:val="1"/>
      <w:numFmt w:val="lowerRoman"/>
      <w:lvlText w:val="%9."/>
      <w:lvlJc w:val="right"/>
      <w:pPr>
        <w:ind w:left="6480" w:hanging="180"/>
      </w:pPr>
    </w:lvl>
  </w:abstractNum>
  <w:abstractNum w:abstractNumId="10" w15:restartNumberingAfterBreak="0">
    <w:nsid w:val="6E6C6264"/>
    <w:multiLevelType w:val="hybridMultilevel"/>
    <w:tmpl w:val="AE9C226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16cid:durableId="1901861220">
    <w:abstractNumId w:val="8"/>
  </w:num>
  <w:num w:numId="2" w16cid:durableId="1869827705">
    <w:abstractNumId w:val="10"/>
  </w:num>
  <w:num w:numId="3" w16cid:durableId="1056129112">
    <w:abstractNumId w:val="0"/>
  </w:num>
  <w:num w:numId="4" w16cid:durableId="1142386394">
    <w:abstractNumId w:val="5"/>
  </w:num>
  <w:num w:numId="5" w16cid:durableId="422412013">
    <w:abstractNumId w:val="4"/>
  </w:num>
  <w:num w:numId="6" w16cid:durableId="229854333">
    <w:abstractNumId w:val="6"/>
  </w:num>
  <w:num w:numId="7" w16cid:durableId="1114405800">
    <w:abstractNumId w:val="1"/>
  </w:num>
  <w:num w:numId="8" w16cid:durableId="1457287728">
    <w:abstractNumId w:val="3"/>
  </w:num>
  <w:num w:numId="9" w16cid:durableId="1388455990">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1103458110">
    <w:abstractNumId w:val="7"/>
  </w:num>
  <w:num w:numId="11" w16cid:durableId="39485874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proofState w:spelling="clean"/>
  <w:attachedTemplate r:id="rId1"/>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354D4"/>
    <w:rsid w:val="000441FD"/>
    <w:rsid w:val="0006237E"/>
    <w:rsid w:val="0007312F"/>
    <w:rsid w:val="00116E33"/>
    <w:rsid w:val="002826DB"/>
    <w:rsid w:val="003743DE"/>
    <w:rsid w:val="0038384E"/>
    <w:rsid w:val="003A3195"/>
    <w:rsid w:val="003E6F7F"/>
    <w:rsid w:val="004808A3"/>
    <w:rsid w:val="00495C7F"/>
    <w:rsid w:val="005561EF"/>
    <w:rsid w:val="00594DA7"/>
    <w:rsid w:val="006A0D0D"/>
    <w:rsid w:val="006B45DC"/>
    <w:rsid w:val="006D5B6D"/>
    <w:rsid w:val="00725A47"/>
    <w:rsid w:val="00770747"/>
    <w:rsid w:val="007738EF"/>
    <w:rsid w:val="00793CBE"/>
    <w:rsid w:val="008974DB"/>
    <w:rsid w:val="008B641A"/>
    <w:rsid w:val="009802B8"/>
    <w:rsid w:val="009A750C"/>
    <w:rsid w:val="00AD20D7"/>
    <w:rsid w:val="00AF2062"/>
    <w:rsid w:val="00B268D3"/>
    <w:rsid w:val="00B354D4"/>
    <w:rsid w:val="00B44A15"/>
    <w:rsid w:val="00B82A65"/>
    <w:rsid w:val="00BC0B15"/>
    <w:rsid w:val="00BF2E93"/>
    <w:rsid w:val="00BF5FE5"/>
    <w:rsid w:val="00C45847"/>
    <w:rsid w:val="00C73E0B"/>
    <w:rsid w:val="00C80B31"/>
    <w:rsid w:val="00C87920"/>
    <w:rsid w:val="00DA2190"/>
    <w:rsid w:val="00DC1647"/>
    <w:rsid w:val="00DD4094"/>
    <w:rsid w:val="00E07DD9"/>
    <w:rsid w:val="00E1708D"/>
    <w:rsid w:val="00E51DD3"/>
    <w:rsid w:val="00E60D5A"/>
    <w:rsid w:val="00EB4E44"/>
    <w:rsid w:val="00EC3F8C"/>
    <w:rsid w:val="00F65577"/>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03B13BB"/>
  <w15:docId w15:val="{250ABB30-BFD0-40EB-B099-73B1006781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lsdException w:name="heading 1" w:uiPriority="9"/>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495C7F"/>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495C7F"/>
  </w:style>
  <w:style w:type="paragraph" w:styleId="Piedepgina">
    <w:name w:val="footer"/>
    <w:basedOn w:val="Normal"/>
    <w:link w:val="PiedepginaCar"/>
    <w:uiPriority w:val="99"/>
    <w:unhideWhenUsed/>
    <w:rsid w:val="00495C7F"/>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495C7F"/>
  </w:style>
  <w:style w:type="paragraph" w:customStyle="1" w:styleId="Pa0">
    <w:name w:val="Pa0"/>
    <w:basedOn w:val="Normal"/>
    <w:next w:val="Normal"/>
    <w:uiPriority w:val="99"/>
    <w:rsid w:val="00495C7F"/>
    <w:pPr>
      <w:autoSpaceDE w:val="0"/>
      <w:autoSpaceDN w:val="0"/>
      <w:adjustRightInd w:val="0"/>
      <w:spacing w:after="0" w:line="241" w:lineRule="atLeast"/>
    </w:pPr>
    <w:rPr>
      <w:rFonts w:ascii="Circular Std Book" w:hAnsi="Circular Std Book" w:cs="Times New Roman"/>
      <w:sz w:val="24"/>
      <w:szCs w:val="24"/>
    </w:rPr>
  </w:style>
  <w:style w:type="character" w:customStyle="1" w:styleId="A7">
    <w:name w:val="A7"/>
    <w:uiPriority w:val="99"/>
    <w:rsid w:val="00495C7F"/>
    <w:rPr>
      <w:rFonts w:cs="Circular Std Book"/>
      <w:b/>
      <w:bCs/>
      <w:color w:val="000C9D"/>
      <w:sz w:val="20"/>
      <w:szCs w:val="20"/>
    </w:rPr>
  </w:style>
  <w:style w:type="paragraph" w:customStyle="1" w:styleId="Tokio">
    <w:name w:val="Tokio"/>
    <w:basedOn w:val="Normal"/>
    <w:link w:val="TokioCar"/>
    <w:qFormat/>
    <w:rsid w:val="000441FD"/>
    <w:rPr>
      <w:rFonts w:ascii="Titillium Web" w:hAnsi="Titillium Web"/>
      <w:color w:val="595959" w:themeColor="text1" w:themeTint="A6"/>
    </w:rPr>
  </w:style>
  <w:style w:type="paragraph" w:customStyle="1" w:styleId="TokioTtulo">
    <w:name w:val="Tokio Título"/>
    <w:basedOn w:val="Tokio"/>
    <w:link w:val="TokioTtuloCar"/>
    <w:qFormat/>
    <w:rsid w:val="00E07DD9"/>
    <w:rPr>
      <w:rFonts w:ascii="Circular Std Black" w:hAnsi="Circular Std Black"/>
      <w:color w:val="060E9F"/>
      <w:sz w:val="40"/>
    </w:rPr>
  </w:style>
  <w:style w:type="paragraph" w:styleId="Prrafodelista">
    <w:name w:val="List Paragraph"/>
    <w:basedOn w:val="Normal"/>
    <w:uiPriority w:val="34"/>
    <w:qFormat/>
    <w:rsid w:val="000441FD"/>
    <w:pPr>
      <w:ind w:left="720"/>
      <w:contextualSpacing/>
    </w:pPr>
  </w:style>
  <w:style w:type="character" w:customStyle="1" w:styleId="TokioCar">
    <w:name w:val="Tokio Car"/>
    <w:basedOn w:val="Fuentedeprrafopredeter"/>
    <w:link w:val="Tokio"/>
    <w:rsid w:val="000441FD"/>
    <w:rPr>
      <w:rFonts w:ascii="Titillium Web" w:hAnsi="Titillium Web"/>
      <w:color w:val="595959" w:themeColor="text1" w:themeTint="A6"/>
    </w:rPr>
  </w:style>
  <w:style w:type="character" w:customStyle="1" w:styleId="TokioTtuloCar">
    <w:name w:val="Tokio Título Car"/>
    <w:basedOn w:val="TokioCar"/>
    <w:link w:val="TokioTtulo"/>
    <w:rsid w:val="00E07DD9"/>
    <w:rPr>
      <w:rFonts w:ascii="Circular Std Black" w:hAnsi="Circular Std Black"/>
      <w:color w:val="060E9F"/>
      <w:sz w:val="40"/>
    </w:rPr>
  </w:style>
  <w:style w:type="paragraph" w:styleId="NormalWeb">
    <w:name w:val="Normal (Web)"/>
    <w:basedOn w:val="Normal"/>
    <w:uiPriority w:val="99"/>
    <w:semiHidden/>
    <w:unhideWhenUsed/>
    <w:rsid w:val="00E07DD9"/>
    <w:pPr>
      <w:spacing w:before="100" w:beforeAutospacing="1" w:after="100" w:afterAutospacing="1" w:line="240" w:lineRule="auto"/>
    </w:pPr>
    <w:rPr>
      <w:rFonts w:ascii="Times New Roman" w:eastAsia="Times New Roman" w:hAnsi="Times New Roman" w:cs="Times New Roman"/>
      <w:sz w:val="24"/>
      <w:szCs w:val="24"/>
      <w:lang w:eastAsia="es-ES"/>
    </w:rPr>
  </w:style>
  <w:style w:type="paragraph" w:customStyle="1" w:styleId="CURSO">
    <w:name w:val="CURSO"/>
    <w:basedOn w:val="TokioTtulo"/>
    <w:link w:val="CURSOCar"/>
    <w:qFormat/>
    <w:rsid w:val="00B354D4"/>
    <w:pPr>
      <w:jc w:val="center"/>
    </w:pPr>
  </w:style>
  <w:style w:type="paragraph" w:styleId="Sinespaciado">
    <w:name w:val="No Spacing"/>
    <w:link w:val="SinespaciadoCar"/>
    <w:uiPriority w:val="1"/>
    <w:qFormat/>
    <w:rsid w:val="00B354D4"/>
    <w:pPr>
      <w:spacing w:after="0" w:line="240" w:lineRule="auto"/>
    </w:pPr>
    <w:rPr>
      <w:rFonts w:eastAsiaTheme="minorEastAsia"/>
      <w:lang w:eastAsia="es-ES"/>
    </w:rPr>
  </w:style>
  <w:style w:type="character" w:customStyle="1" w:styleId="CURSOCar">
    <w:name w:val="CURSO Car"/>
    <w:basedOn w:val="TokioTtuloCar"/>
    <w:link w:val="CURSO"/>
    <w:rsid w:val="00B354D4"/>
    <w:rPr>
      <w:rFonts w:ascii="Circular Std Black" w:hAnsi="Circular Std Black"/>
      <w:color w:val="060E9F"/>
      <w:sz w:val="40"/>
    </w:rPr>
  </w:style>
  <w:style w:type="character" w:customStyle="1" w:styleId="SinespaciadoCar">
    <w:name w:val="Sin espaciado Car"/>
    <w:basedOn w:val="Fuentedeprrafopredeter"/>
    <w:link w:val="Sinespaciado"/>
    <w:uiPriority w:val="1"/>
    <w:rsid w:val="00B354D4"/>
    <w:rPr>
      <w:rFonts w:eastAsiaTheme="minorEastAsia"/>
      <w:lang w:eastAsia="es-ES"/>
    </w:rPr>
  </w:style>
  <w:style w:type="paragraph" w:customStyle="1" w:styleId="Default">
    <w:name w:val="Default"/>
    <w:rsid w:val="00793CBE"/>
    <w:pPr>
      <w:autoSpaceDE w:val="0"/>
      <w:autoSpaceDN w:val="0"/>
      <w:adjustRightInd w:val="0"/>
      <w:spacing w:after="0" w:line="240" w:lineRule="auto"/>
    </w:pPr>
    <w:rPr>
      <w:rFonts w:ascii="Titillium Web" w:hAnsi="Titillium Web" w:cs="Titillium Web"/>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06864430">
      <w:bodyDiv w:val="1"/>
      <w:marLeft w:val="0"/>
      <w:marRight w:val="0"/>
      <w:marTop w:val="0"/>
      <w:marBottom w:val="0"/>
      <w:divBdr>
        <w:top w:val="none" w:sz="0" w:space="0" w:color="auto"/>
        <w:left w:val="none" w:sz="0" w:space="0" w:color="auto"/>
        <w:bottom w:val="none" w:sz="0" w:space="0" w:color="auto"/>
        <w:right w:val="none" w:sz="0" w:space="0" w:color="auto"/>
      </w:divBdr>
    </w:div>
    <w:div w:id="828789133">
      <w:bodyDiv w:val="1"/>
      <w:marLeft w:val="0"/>
      <w:marRight w:val="0"/>
      <w:marTop w:val="0"/>
      <w:marBottom w:val="0"/>
      <w:divBdr>
        <w:top w:val="none" w:sz="0" w:space="0" w:color="auto"/>
        <w:left w:val="none" w:sz="0" w:space="0" w:color="auto"/>
        <w:bottom w:val="none" w:sz="0" w:space="0" w:color="auto"/>
        <w:right w:val="none" w:sz="0" w:space="0" w:color="auto"/>
      </w:divBdr>
    </w:div>
    <w:div w:id="1420710285">
      <w:bodyDiv w:val="1"/>
      <w:marLeft w:val="0"/>
      <w:marRight w:val="0"/>
      <w:marTop w:val="0"/>
      <w:marBottom w:val="0"/>
      <w:divBdr>
        <w:top w:val="none" w:sz="0" w:space="0" w:color="auto"/>
        <w:left w:val="none" w:sz="0" w:space="0" w:color="auto"/>
        <w:bottom w:val="none" w:sz="0" w:space="0" w:color="auto"/>
        <w:right w:val="none" w:sz="0" w:space="0" w:color="auto"/>
      </w:divBdr>
    </w:div>
    <w:div w:id="1596329720">
      <w:bodyDiv w:val="1"/>
      <w:marLeft w:val="0"/>
      <w:marRight w:val="0"/>
      <w:marTop w:val="0"/>
      <w:marBottom w:val="0"/>
      <w:divBdr>
        <w:top w:val="none" w:sz="0" w:space="0" w:color="auto"/>
        <w:left w:val="none" w:sz="0" w:space="0" w:color="auto"/>
        <w:bottom w:val="none" w:sz="0" w:space="0" w:color="auto"/>
        <w:right w:val="none" w:sz="0" w:space="0" w:color="auto"/>
      </w:divBdr>
    </w:div>
    <w:div w:id="1836719795">
      <w:bodyDiv w:val="1"/>
      <w:marLeft w:val="0"/>
      <w:marRight w:val="0"/>
      <w:marTop w:val="0"/>
      <w:marBottom w:val="0"/>
      <w:divBdr>
        <w:top w:val="none" w:sz="0" w:space="0" w:color="auto"/>
        <w:left w:val="none" w:sz="0" w:space="0" w:color="auto"/>
        <w:bottom w:val="none" w:sz="0" w:space="0" w:color="auto"/>
        <w:right w:val="none" w:sz="0" w:space="0" w:color="auto"/>
      </w:divBdr>
    </w:div>
    <w:div w:id="19887746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19.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fontTable" Target="fontTable.xml"/><Relationship Id="rId7" Type="http://schemas.openxmlformats.org/officeDocument/2006/relationships/image" Target="media/image1.jpeg"/><Relationship Id="rId12" Type="http://schemas.openxmlformats.org/officeDocument/2006/relationships/image" Target="media/image6.svg"/><Relationship Id="rId17" Type="http://schemas.openxmlformats.org/officeDocument/2006/relationships/image" Target="media/image11.png"/><Relationship Id="rId25" Type="http://schemas.openxmlformats.org/officeDocument/2006/relationships/image" Target="media/image18.png"/><Relationship Id="rId33"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70.png"/><Relationship Id="rId32"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1.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theme" Target="theme/theme1.xml"/><Relationship Id="rId8" Type="http://schemas.openxmlformats.org/officeDocument/2006/relationships/image" Target="media/image2.jpeg"/></Relationships>
</file>

<file path=word/_rels/footer1.xml.rels><?xml version="1.0" encoding="UTF-8" standalone="yes"?>
<Relationships xmlns="http://schemas.openxmlformats.org/package/2006/relationships"><Relationship Id="rId1" Type="http://schemas.openxmlformats.org/officeDocument/2006/relationships/image" Target="media/image27.png"/></Relationships>
</file>

<file path=word/_rels/header1.xml.rels><?xml version="1.0" encoding="UTF-8" standalone="yes"?>
<Relationships xmlns="http://schemas.openxmlformats.org/package/2006/relationships"><Relationship Id="rId2" Type="http://schemas.openxmlformats.org/officeDocument/2006/relationships/image" Target="media/image26.png"/><Relationship Id="rId1" Type="http://schemas.openxmlformats.org/officeDocument/2006/relationships/image" Target="media/image25.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ndrea\Desktop\Formato%20de%20carta.dotx"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Formato de carta.dotx</Template>
  <TotalTime>115</TotalTime>
  <Pages>1</Pages>
  <Words>1138</Words>
  <Characters>6265</Characters>
  <Application>Microsoft Office Word</Application>
  <DocSecurity>0</DocSecurity>
  <Lines>52</Lines>
  <Paragraphs>14</Paragraphs>
  <ScaleCrop>false</ScaleCrop>
  <HeadingPairs>
    <vt:vector size="2" baseType="variant">
      <vt:variant>
        <vt:lpstr>Título</vt:lpstr>
      </vt:variant>
      <vt:variant>
        <vt:i4>1</vt:i4>
      </vt:variant>
    </vt:vector>
  </HeadingPairs>
  <TitlesOfParts>
    <vt:vector size="1" baseType="lpstr">
      <vt:lpstr/>
    </vt:vector>
  </TitlesOfParts>
  <Company>Repsol</Company>
  <LinksUpToDate>false</LinksUpToDate>
  <CharactersWithSpaces>7389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Andrea</dc:creator>
  <cp:lastModifiedBy>Luis Angel Torres Carranza</cp:lastModifiedBy>
  <cp:revision>7</cp:revision>
  <cp:lastPrinted>2023-04-12T00:35:00Z</cp:lastPrinted>
  <dcterms:created xsi:type="dcterms:W3CDTF">2023-04-08T19:38:00Z</dcterms:created>
  <dcterms:modified xsi:type="dcterms:W3CDTF">2023-04-12T00:35:00Z</dcterms:modified>
</cp:coreProperties>
</file>